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riekatabuky"/>
        <w:tblW w:w="50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6752"/>
      </w:tblGrid>
      <w:tr w:rsidR="00B102B8" w:rsidRPr="00186E71" w14:paraId="74A9F707" w14:textId="77777777" w:rsidTr="00936723">
        <w:trPr>
          <w:trHeight w:val="5330"/>
        </w:trPr>
        <w:tc>
          <w:tcPr>
            <w:tcW w:w="5000" w:type="pct"/>
            <w:gridSpan w:val="2"/>
          </w:tcPr>
          <w:p w14:paraId="2EFBCBF2" w14:textId="77777777" w:rsidR="00B102B8" w:rsidRPr="00186E71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186E71">
              <w:rPr>
                <w:b/>
                <w:sz w:val="36"/>
              </w:rPr>
              <w:t>TECHNICKÁ UNIVERZITA V KOŠICIACH</w:t>
            </w:r>
          </w:p>
          <w:p w14:paraId="0CCBD62A" w14:textId="77777777" w:rsidR="00D17B02" w:rsidRPr="00186E71" w:rsidRDefault="00F20F6C" w:rsidP="00D17B02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>
              <w:rPr>
                <w:b/>
                <w:sz w:val="30"/>
                <w:szCs w:val="30"/>
              </w:rPr>
              <w:t>FAKULTA ELEKTROTECHNIKY A INFORMATIKY</w:t>
            </w:r>
            <w:r w:rsidR="00B102B8" w:rsidRPr="00186E71">
              <w:rPr>
                <w:b/>
                <w:sz w:val="30"/>
                <w:szCs w:val="30"/>
              </w:rPr>
              <w:t xml:space="preserve"> </w:t>
            </w:r>
          </w:p>
          <w:p w14:paraId="02E3B52B" w14:textId="77777777" w:rsidR="00B102B8" w:rsidRPr="00186E71" w:rsidRDefault="00B102B8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</w:p>
        </w:tc>
      </w:tr>
      <w:tr w:rsidR="00B102B8" w:rsidRPr="00186E71" w14:paraId="18B16816" w14:textId="77777777" w:rsidTr="00936723">
        <w:trPr>
          <w:trHeight w:val="2161"/>
        </w:trPr>
        <w:tc>
          <w:tcPr>
            <w:tcW w:w="5000" w:type="pct"/>
            <w:gridSpan w:val="2"/>
            <w:vAlign w:val="center"/>
          </w:tcPr>
          <w:p w14:paraId="3776C188" w14:textId="77777777" w:rsidR="00B102B8" w:rsidRPr="00186E71" w:rsidRDefault="00F20F6C" w:rsidP="00B102B8">
            <w:pPr>
              <w:spacing w:line="259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PARALELNÉ PROGRAMOVANIE</w:t>
            </w:r>
          </w:p>
          <w:p w14:paraId="61EB3DDE" w14:textId="77777777" w:rsidR="00B102B8" w:rsidRPr="00186E71" w:rsidRDefault="00F20F6C" w:rsidP="00B102B8">
            <w:pPr>
              <w:spacing w:line="259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Zadanie II</w:t>
            </w:r>
          </w:p>
        </w:tc>
      </w:tr>
      <w:tr w:rsidR="00B102B8" w:rsidRPr="00186E71" w14:paraId="43B5E575" w14:textId="77777777" w:rsidTr="00936723">
        <w:trPr>
          <w:trHeight w:val="4768"/>
        </w:trPr>
        <w:tc>
          <w:tcPr>
            <w:tcW w:w="5000" w:type="pct"/>
            <w:gridSpan w:val="2"/>
          </w:tcPr>
          <w:p w14:paraId="68F2BFD3" w14:textId="77777777" w:rsidR="00B102B8" w:rsidRPr="00186E71" w:rsidRDefault="00B102B8">
            <w:pPr>
              <w:spacing w:line="259" w:lineRule="auto"/>
            </w:pPr>
          </w:p>
        </w:tc>
      </w:tr>
      <w:tr w:rsidR="00764113" w:rsidRPr="00186E71" w14:paraId="43B4A007" w14:textId="77777777" w:rsidTr="00936723">
        <w:trPr>
          <w:trHeight w:val="652"/>
        </w:trPr>
        <w:tc>
          <w:tcPr>
            <w:tcW w:w="1200" w:type="pct"/>
            <w:vAlign w:val="bottom"/>
          </w:tcPr>
          <w:p w14:paraId="3430913F" w14:textId="53E23711" w:rsidR="00764113" w:rsidRPr="005C7E2C" w:rsidRDefault="00764113" w:rsidP="00764113">
            <w:pPr>
              <w:spacing w:line="259" w:lineRule="auto"/>
              <w:rPr>
                <w:b/>
                <w:sz w:val="20"/>
              </w:rPr>
            </w:pPr>
            <w:r w:rsidRPr="005C7E2C">
              <w:rPr>
                <w:b/>
                <w:sz w:val="20"/>
              </w:rPr>
              <w:fldChar w:fldCharType="begin"/>
            </w:r>
            <w:r w:rsidRPr="005C7E2C">
              <w:rPr>
                <w:b/>
                <w:sz w:val="20"/>
              </w:rPr>
              <w:instrText xml:space="preserve"> DATE  \@ "yyyy"  \* MERGEFORMAT </w:instrText>
            </w:r>
            <w:r w:rsidRPr="005C7E2C">
              <w:rPr>
                <w:b/>
                <w:sz w:val="20"/>
              </w:rPr>
              <w:fldChar w:fldCharType="separate"/>
            </w:r>
            <w:r w:rsidR="007D57F5">
              <w:rPr>
                <w:b/>
                <w:noProof/>
                <w:sz w:val="20"/>
              </w:rPr>
              <w:t>2024</w:t>
            </w:r>
            <w:r w:rsidRPr="005C7E2C">
              <w:rPr>
                <w:b/>
                <w:sz w:val="20"/>
              </w:rPr>
              <w:fldChar w:fldCharType="end"/>
            </w:r>
          </w:p>
        </w:tc>
        <w:tc>
          <w:tcPr>
            <w:tcW w:w="3800" w:type="pct"/>
            <w:vAlign w:val="bottom"/>
          </w:tcPr>
          <w:p w14:paraId="4640EC43" w14:textId="2A99B4B8" w:rsidR="00764113" w:rsidRPr="005C7E2C" w:rsidRDefault="001D3B49" w:rsidP="00AB4546">
            <w:pPr>
              <w:spacing w:line="259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Bc. Peter </w:t>
            </w:r>
            <w:r w:rsidR="00CD78FC">
              <w:rPr>
                <w:b/>
                <w:sz w:val="20"/>
              </w:rPr>
              <w:t>Hovanec</w:t>
            </w:r>
            <w:r>
              <w:rPr>
                <w:b/>
                <w:sz w:val="20"/>
              </w:rPr>
              <w:t>, Bc. Ivan Kušlita, Bc. Timotej Sobota</w:t>
            </w:r>
          </w:p>
        </w:tc>
      </w:tr>
    </w:tbl>
    <w:p w14:paraId="036C16A5" w14:textId="77777777" w:rsidR="00F20F6C" w:rsidRDefault="00F20F6C" w:rsidP="00054E4C">
      <w:pPr>
        <w:jc w:val="both"/>
      </w:pPr>
    </w:p>
    <w:p w14:paraId="64AD7335" w14:textId="77777777" w:rsidR="00FC4D2F" w:rsidRPr="00186E71" w:rsidRDefault="00FC4D2F" w:rsidP="008E5B50">
      <w:pPr>
        <w:spacing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6D29AC17" w14:textId="77777777" w:rsidR="00DB0F9F" w:rsidRPr="00F20F6C" w:rsidRDefault="00DB0F9F" w:rsidP="00F20F6C">
      <w:pPr>
        <w:rPr>
          <w:b/>
          <w:sz w:val="32"/>
        </w:rPr>
        <w:sectPr w:rsidR="00DB0F9F" w:rsidRPr="00F20F6C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BE783" w14:textId="77777777" w:rsidR="00DB0F9F" w:rsidRPr="00186E71" w:rsidRDefault="00DB0F9F">
          <w:pPr>
            <w:pStyle w:val="Hlavikaobsahu"/>
            <w:rPr>
              <w:b/>
              <w:color w:val="auto"/>
            </w:rPr>
          </w:pPr>
          <w:r w:rsidRPr="00186E71">
            <w:rPr>
              <w:b/>
              <w:color w:val="auto"/>
            </w:rPr>
            <w:t>Obsah</w:t>
          </w:r>
        </w:p>
        <w:p w14:paraId="2DAD81DB" w14:textId="77777777" w:rsidR="0061390D" w:rsidRDefault="00DB0F9F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r w:rsidRPr="00186E71">
            <w:fldChar w:fldCharType="begin"/>
          </w:r>
          <w:r w:rsidRPr="00186E71">
            <w:instrText xml:space="preserve"> TOC \o "1-3" \h \z \u </w:instrText>
          </w:r>
          <w:r w:rsidRPr="00186E71">
            <w:fldChar w:fldCharType="separate"/>
          </w:r>
          <w:hyperlink w:anchor="_Toc152538204" w:history="1">
            <w:r w:rsidR="0061390D" w:rsidRPr="00BD7104">
              <w:rPr>
                <w:rStyle w:val="Hypertextovprepojenie"/>
                <w:noProof/>
              </w:rPr>
              <w:t>Zoznam obrázkov</w:t>
            </w:r>
            <w:r w:rsidR="0061390D">
              <w:rPr>
                <w:noProof/>
                <w:webHidden/>
              </w:rPr>
              <w:tab/>
            </w:r>
            <w:r w:rsidR="0061390D">
              <w:rPr>
                <w:noProof/>
                <w:webHidden/>
              </w:rPr>
              <w:fldChar w:fldCharType="begin"/>
            </w:r>
            <w:r w:rsidR="0061390D">
              <w:rPr>
                <w:noProof/>
                <w:webHidden/>
              </w:rPr>
              <w:instrText xml:space="preserve"> PAGEREF _Toc152538204 \h </w:instrText>
            </w:r>
            <w:r w:rsidR="0061390D">
              <w:rPr>
                <w:noProof/>
                <w:webHidden/>
              </w:rPr>
            </w:r>
            <w:r w:rsidR="0061390D">
              <w:rPr>
                <w:noProof/>
                <w:webHidden/>
              </w:rPr>
              <w:fldChar w:fldCharType="separate"/>
            </w:r>
            <w:r w:rsidR="0061390D">
              <w:rPr>
                <w:noProof/>
                <w:webHidden/>
              </w:rPr>
              <w:t>3</w:t>
            </w:r>
            <w:r w:rsidR="0061390D">
              <w:rPr>
                <w:noProof/>
                <w:webHidden/>
              </w:rPr>
              <w:fldChar w:fldCharType="end"/>
            </w:r>
          </w:hyperlink>
        </w:p>
        <w:p w14:paraId="745B6C5F" w14:textId="77777777" w:rsidR="0061390D" w:rsidRDefault="0061390D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05" w:history="1">
            <w:r w:rsidRPr="00BD7104">
              <w:rPr>
                <w:rStyle w:val="Hypertextovprepojenie"/>
                <w:noProof/>
              </w:rPr>
              <w:t>Zoznam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7317" w14:textId="77777777" w:rsidR="0061390D" w:rsidRDefault="0061390D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06" w:history="1">
            <w:r w:rsidRPr="00BD7104">
              <w:rPr>
                <w:rStyle w:val="Hypertextovprepojenie"/>
                <w:noProof/>
              </w:rPr>
              <w:t>Formulácia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3FD9" w14:textId="77777777" w:rsidR="0061390D" w:rsidRDefault="0061390D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07" w:history="1">
            <w:r w:rsidRPr="00BD7104">
              <w:rPr>
                <w:rStyle w:val="Hypertextovprepojenie"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Riešenie s využitím sekvenčného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69D6" w14:textId="77777777" w:rsidR="0061390D" w:rsidRDefault="0061390D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08" w:history="1">
            <w:r w:rsidRPr="00BD7104">
              <w:rPr>
                <w:rStyle w:val="Hypertextovprepojenie"/>
                <w:noProof/>
              </w:rPr>
              <w:t>1.1.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Algoritmus a programová implementácia navrhnutého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EFEA" w14:textId="77777777" w:rsidR="0061390D" w:rsidRDefault="0061390D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09" w:history="1">
            <w:r w:rsidRPr="00BD7104">
              <w:rPr>
                <w:rStyle w:val="Hypertextovprepojenie"/>
                <w:noProof/>
              </w:rPr>
              <w:t>1.2.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Časová a pamäťová zložitosť navrhnutého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AE31" w14:textId="77777777" w:rsidR="0061390D" w:rsidRDefault="0061390D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10" w:history="1">
            <w:r w:rsidRPr="00BD7104">
              <w:rPr>
                <w:rStyle w:val="Hypertextovprepojenie"/>
                <w:noProof/>
              </w:rPr>
              <w:t>1.3.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4609" w14:textId="77777777" w:rsidR="0061390D" w:rsidRDefault="0061390D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11" w:history="1">
            <w:r w:rsidRPr="00BD7104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Riešenie  s využitím paralelného algoritmu a POSIX vlákien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9A41" w14:textId="77777777" w:rsidR="0061390D" w:rsidRDefault="0061390D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12" w:history="1">
            <w:r w:rsidRPr="00BD7104">
              <w:rPr>
                <w:rStyle w:val="Hypertextovprepojenie"/>
                <w:noProof/>
              </w:rPr>
              <w:t>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Algoritmus navrhnutého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7CAD" w14:textId="77777777" w:rsidR="0061390D" w:rsidRDefault="0061390D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13" w:history="1">
            <w:r w:rsidRPr="00BD7104">
              <w:rPr>
                <w:rStyle w:val="Hypertextovprepojenie"/>
                <w:noProof/>
              </w:rPr>
              <w:t>2.2.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Dekompozícia problému a 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DEDD" w14:textId="77777777" w:rsidR="0061390D" w:rsidRDefault="0061390D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14" w:history="1">
            <w:r w:rsidRPr="00BD7104">
              <w:rPr>
                <w:rStyle w:val="Hypertextovprepojenie"/>
                <w:noProof/>
              </w:rPr>
              <w:t>2.3.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Časová a pamäťová zložitosť navrhnutého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96A1" w14:textId="77777777" w:rsidR="0061390D" w:rsidRDefault="0061390D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15" w:history="1">
            <w:r w:rsidRPr="00BD7104">
              <w:rPr>
                <w:rStyle w:val="Hypertextovprepojenie"/>
                <w:noProof/>
              </w:rPr>
              <w:t>2.4.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903A" w14:textId="77777777" w:rsidR="0061390D" w:rsidRDefault="0061390D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16" w:history="1">
            <w:r w:rsidRPr="00BD7104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Riešenie s využitím paralelného algoritmu a 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F6EE" w14:textId="77777777" w:rsidR="0061390D" w:rsidRDefault="0061390D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17" w:history="1">
            <w:r w:rsidRPr="00BD7104">
              <w:rPr>
                <w:rStyle w:val="Hypertextovprepojenie"/>
                <w:noProof/>
              </w:rPr>
              <w:t>3.1.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Algoritmus navrhnutého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FE06" w14:textId="77777777" w:rsidR="0061390D" w:rsidRDefault="0061390D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18" w:history="1">
            <w:r w:rsidRPr="00BD7104">
              <w:rPr>
                <w:rStyle w:val="Hypertextovprepojenie"/>
                <w:noProof/>
              </w:rPr>
              <w:t>3.2.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Dekompozícia problému a 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05DE" w14:textId="77777777" w:rsidR="0061390D" w:rsidRDefault="0061390D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19" w:history="1">
            <w:r w:rsidRPr="00BD7104">
              <w:rPr>
                <w:rStyle w:val="Hypertextovprepojenie"/>
                <w:noProof/>
              </w:rPr>
              <w:t>3.3.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Časová a pamäťová zložitosť navrhnutého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FFC0" w14:textId="77777777" w:rsidR="0061390D" w:rsidRDefault="0061390D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20" w:history="1">
            <w:r w:rsidRPr="00BD7104">
              <w:rPr>
                <w:rStyle w:val="Hypertextovprepojenie"/>
                <w:noProof/>
              </w:rPr>
              <w:t>3.4.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2404" w14:textId="77777777" w:rsidR="0061390D" w:rsidRDefault="0061390D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52538221" w:history="1">
            <w:r w:rsidRPr="00BD7104">
              <w:rPr>
                <w:rStyle w:val="Hypertextovprepojenie"/>
                <w:noProof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D7104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A14C" w14:textId="77777777" w:rsidR="00DB0F9F" w:rsidRPr="00186E71" w:rsidRDefault="00DB0F9F">
          <w:r w:rsidRPr="00186E71">
            <w:rPr>
              <w:b/>
              <w:bCs/>
            </w:rPr>
            <w:fldChar w:fldCharType="end"/>
          </w:r>
        </w:p>
      </w:sdtContent>
    </w:sdt>
    <w:p w14:paraId="4E7E8D31" w14:textId="77777777" w:rsidR="00DB0F9F" w:rsidRPr="00186E71" w:rsidRDefault="00DB0F9F" w:rsidP="00DB0F9F"/>
    <w:p w14:paraId="67FB6D8F" w14:textId="77777777" w:rsidR="00DB0F9F" w:rsidRPr="00186E71" w:rsidRDefault="00DB0F9F" w:rsidP="00DB0F9F">
      <w:pPr>
        <w:sectPr w:rsidR="00DB0F9F" w:rsidRPr="00186E71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33A70235" w14:textId="77777777" w:rsidR="001F79A8" w:rsidRPr="00186E71" w:rsidRDefault="001F79A8" w:rsidP="001F79A8">
      <w:pPr>
        <w:pStyle w:val="1Nadpis"/>
        <w:numPr>
          <w:ilvl w:val="0"/>
          <w:numId w:val="0"/>
        </w:numPr>
        <w:ind w:left="360" w:hanging="360"/>
      </w:pPr>
      <w:bookmarkStart w:id="0" w:name="_Toc152538204"/>
      <w:r w:rsidRPr="00186E71">
        <w:lastRenderedPageBreak/>
        <w:t>Zoznam obrázkov</w:t>
      </w:r>
      <w:bookmarkEnd w:id="0"/>
    </w:p>
    <w:p w14:paraId="290C7D61" w14:textId="77777777" w:rsidR="00081091" w:rsidRDefault="001F79A8">
      <w:pPr>
        <w:pStyle w:val="Zoznamobrzkov"/>
        <w:tabs>
          <w:tab w:val="right" w:leader="dot" w:pos="8777"/>
        </w:tabs>
        <w:rPr>
          <w:rFonts w:eastAsiaTheme="minorEastAsia"/>
          <w:noProof/>
          <w:lang w:eastAsia="sk-SK"/>
        </w:rPr>
      </w:pPr>
      <w:r w:rsidRPr="00186E71">
        <w:fldChar w:fldCharType="begin"/>
      </w:r>
      <w:r w:rsidRPr="00186E71">
        <w:instrText xml:space="preserve"> TOC \h \z \c "Obr." </w:instrText>
      </w:r>
      <w:r w:rsidRPr="00186E71">
        <w:fldChar w:fldCharType="separate"/>
      </w:r>
      <w:hyperlink w:anchor="_Toc152536255" w:history="1">
        <w:r w:rsidR="00081091" w:rsidRPr="00912163">
          <w:rPr>
            <w:rStyle w:val="Hypertextovprepojenie"/>
            <w:noProof/>
          </w:rPr>
          <w:t>Obr. 1 Vkladanie popisu pre obrázok</w:t>
        </w:r>
        <w:r w:rsidR="00081091">
          <w:rPr>
            <w:noProof/>
            <w:webHidden/>
          </w:rPr>
          <w:tab/>
        </w:r>
        <w:r w:rsidR="00081091">
          <w:rPr>
            <w:noProof/>
            <w:webHidden/>
          </w:rPr>
          <w:fldChar w:fldCharType="begin"/>
        </w:r>
        <w:r w:rsidR="00081091">
          <w:rPr>
            <w:noProof/>
            <w:webHidden/>
          </w:rPr>
          <w:instrText xml:space="preserve"> PAGEREF _Toc152536255 \h </w:instrText>
        </w:r>
        <w:r w:rsidR="00081091">
          <w:rPr>
            <w:noProof/>
            <w:webHidden/>
          </w:rPr>
        </w:r>
        <w:r w:rsidR="00081091">
          <w:rPr>
            <w:noProof/>
            <w:webHidden/>
          </w:rPr>
          <w:fldChar w:fldCharType="separate"/>
        </w:r>
        <w:r w:rsidR="00081091">
          <w:rPr>
            <w:noProof/>
            <w:webHidden/>
          </w:rPr>
          <w:t>9</w:t>
        </w:r>
        <w:r w:rsidR="00081091">
          <w:rPr>
            <w:noProof/>
            <w:webHidden/>
          </w:rPr>
          <w:fldChar w:fldCharType="end"/>
        </w:r>
      </w:hyperlink>
    </w:p>
    <w:p w14:paraId="5F32A8B6" w14:textId="77777777" w:rsidR="00500FD3" w:rsidRPr="00186E71" w:rsidRDefault="001F79A8" w:rsidP="00281A87">
      <w:r w:rsidRPr="00186E71">
        <w:fldChar w:fldCharType="end"/>
      </w:r>
    </w:p>
    <w:p w14:paraId="357F29FB" w14:textId="77777777" w:rsidR="00360FEC" w:rsidRPr="00186E71" w:rsidRDefault="00360FEC" w:rsidP="00360FEC">
      <w:pPr>
        <w:pStyle w:val="1Nadpis"/>
        <w:numPr>
          <w:ilvl w:val="0"/>
          <w:numId w:val="0"/>
        </w:numPr>
        <w:ind w:left="360" w:hanging="360"/>
      </w:pPr>
      <w:bookmarkStart w:id="1" w:name="_Toc152538205"/>
      <w:r w:rsidRPr="00186E71">
        <w:lastRenderedPageBreak/>
        <w:t>Zoznam tabuliek</w:t>
      </w:r>
      <w:bookmarkEnd w:id="1"/>
    </w:p>
    <w:p w14:paraId="6A7A502F" w14:textId="77777777" w:rsidR="00081091" w:rsidRDefault="00404BB3">
      <w:pPr>
        <w:pStyle w:val="Zoznamobrzkov"/>
        <w:tabs>
          <w:tab w:val="right" w:leader="dot" w:pos="8777"/>
        </w:tabs>
        <w:rPr>
          <w:rFonts w:eastAsiaTheme="minorEastAsia"/>
          <w:noProof/>
          <w:lang w:eastAsia="sk-SK"/>
        </w:rPr>
      </w:pPr>
      <w:r w:rsidRPr="00186E71">
        <w:fldChar w:fldCharType="begin"/>
      </w:r>
      <w:r w:rsidRPr="00186E71">
        <w:instrText xml:space="preserve"> TOC \h \z \c "Tab." </w:instrText>
      </w:r>
      <w:r w:rsidRPr="00186E71">
        <w:fldChar w:fldCharType="separate"/>
      </w:r>
      <w:hyperlink w:anchor="_Toc152536256" w:history="1">
        <w:r w:rsidR="00081091" w:rsidRPr="00E308B3">
          <w:rPr>
            <w:rStyle w:val="Hypertextovprepojenie"/>
            <w:noProof/>
          </w:rPr>
          <w:t>Tab. 1 Štatistické zhodnotenie percenta zhody za rok 2013</w:t>
        </w:r>
        <w:r w:rsidR="00081091">
          <w:rPr>
            <w:noProof/>
            <w:webHidden/>
          </w:rPr>
          <w:tab/>
        </w:r>
        <w:r w:rsidR="00081091">
          <w:rPr>
            <w:noProof/>
            <w:webHidden/>
          </w:rPr>
          <w:fldChar w:fldCharType="begin"/>
        </w:r>
        <w:r w:rsidR="00081091">
          <w:rPr>
            <w:noProof/>
            <w:webHidden/>
          </w:rPr>
          <w:instrText xml:space="preserve"> PAGEREF _Toc152536256 \h </w:instrText>
        </w:r>
        <w:r w:rsidR="00081091">
          <w:rPr>
            <w:noProof/>
            <w:webHidden/>
          </w:rPr>
        </w:r>
        <w:r w:rsidR="00081091">
          <w:rPr>
            <w:noProof/>
            <w:webHidden/>
          </w:rPr>
          <w:fldChar w:fldCharType="separate"/>
        </w:r>
        <w:r w:rsidR="00081091">
          <w:rPr>
            <w:noProof/>
            <w:webHidden/>
          </w:rPr>
          <w:t>9</w:t>
        </w:r>
        <w:r w:rsidR="00081091">
          <w:rPr>
            <w:noProof/>
            <w:webHidden/>
          </w:rPr>
          <w:fldChar w:fldCharType="end"/>
        </w:r>
      </w:hyperlink>
    </w:p>
    <w:p w14:paraId="7162F848" w14:textId="77777777" w:rsidR="00360FEC" w:rsidRPr="00186E71" w:rsidRDefault="00404BB3" w:rsidP="00360FEC">
      <w:r w:rsidRPr="00186E71">
        <w:rPr>
          <w:b/>
          <w:bCs/>
        </w:rPr>
        <w:fldChar w:fldCharType="end"/>
      </w:r>
    </w:p>
    <w:p w14:paraId="7CDBE0DB" w14:textId="77777777" w:rsidR="000345FC" w:rsidRPr="00186E71" w:rsidRDefault="00F20F6C" w:rsidP="00270640">
      <w:pPr>
        <w:pStyle w:val="1Nadpis"/>
        <w:numPr>
          <w:ilvl w:val="0"/>
          <w:numId w:val="0"/>
        </w:numPr>
        <w:ind w:left="360" w:hanging="360"/>
      </w:pPr>
      <w:bookmarkStart w:id="2" w:name="_Toc152538206"/>
      <w:r>
        <w:lastRenderedPageBreak/>
        <w:t>Formulácia úlohy</w:t>
      </w:r>
      <w:bookmarkEnd w:id="2"/>
    </w:p>
    <w:p w14:paraId="0171121A" w14:textId="77777777" w:rsidR="001D3B49" w:rsidRPr="00BD787A" w:rsidRDefault="001D3B49" w:rsidP="001D3B49">
      <w:pPr>
        <w:jc w:val="both"/>
      </w:pPr>
      <w:r w:rsidRPr="00BD787A">
        <w:t xml:space="preserve">V jazyku C realizujte </w:t>
      </w:r>
      <w:r>
        <w:t>výpočet, ktorý</w:t>
      </w:r>
      <w:r w:rsidRPr="00BD787A">
        <w:t>:</w:t>
      </w:r>
    </w:p>
    <w:p w14:paraId="69D01535" w14:textId="77777777" w:rsidR="001D3B49" w:rsidRPr="00BD787A" w:rsidRDefault="001D3B49" w:rsidP="001D3B49">
      <w:pPr>
        <w:pStyle w:val="Odsekzoznamu"/>
        <w:numPr>
          <w:ilvl w:val="0"/>
          <w:numId w:val="23"/>
        </w:numPr>
        <w:spacing w:line="259" w:lineRule="auto"/>
        <w:jc w:val="both"/>
      </w:pPr>
      <w:r>
        <w:t>Načíta</w:t>
      </w:r>
      <w:r w:rsidRPr="00BD787A">
        <w:t xml:space="preserve"> CT snímok s rozlíšením 1024 x 1024 x 314 </w:t>
      </w:r>
      <w:proofErr w:type="spellStart"/>
      <w:r w:rsidRPr="00BD787A">
        <w:t>voxelov</w:t>
      </w:r>
      <w:proofErr w:type="spellEnd"/>
      <w:r w:rsidRPr="00BD787A">
        <w:t xml:space="preserve"> zo súboru c</w:t>
      </w:r>
      <w:r>
        <w:t>8.raw, pričom z neho načíta iba prvých 64 rezov (teda 1024 x 1024 x 64)</w:t>
      </w:r>
      <w:r w:rsidRPr="00BD787A">
        <w:t xml:space="preserve">. Každý </w:t>
      </w:r>
      <w:proofErr w:type="spellStart"/>
      <w:r w:rsidRPr="00BD787A">
        <w:t>voxel</w:t>
      </w:r>
      <w:proofErr w:type="spellEnd"/>
      <w:r w:rsidRPr="00BD787A">
        <w:t xml:space="preserve"> je zaznamenaný na 8 bitoch ak</w:t>
      </w:r>
      <w:r>
        <w:t xml:space="preserve">o uint8. Hodnoty </w:t>
      </w:r>
      <w:proofErr w:type="spellStart"/>
      <w:r>
        <w:t>voxelov</w:t>
      </w:r>
      <w:proofErr w:type="spellEnd"/>
      <w:r>
        <w:t xml:space="preserve"> sa </w:t>
      </w:r>
      <w:r w:rsidRPr="00BD787A">
        <w:t>pohybujú v rozsahu &lt;0;255&gt;.</w:t>
      </w:r>
      <w:r>
        <w:t xml:space="preserve"> </w:t>
      </w:r>
      <w:proofErr w:type="spellStart"/>
      <w:r>
        <w:t>Voxely</w:t>
      </w:r>
      <w:proofErr w:type="spellEnd"/>
      <w:r>
        <w:t xml:space="preserve"> sú v súbore usporiadané tak, že predstavujú </w:t>
      </w:r>
      <w:proofErr w:type="spellStart"/>
      <w:r>
        <w:t>dump</w:t>
      </w:r>
      <w:proofErr w:type="spellEnd"/>
      <w:r>
        <w:t xml:space="preserve"> poľa v[x][y][z]. Najskôr sa </w:t>
      </w:r>
      <w:proofErr w:type="spellStart"/>
      <w:r>
        <w:t>inkrementuje</w:t>
      </w:r>
      <w:proofErr w:type="spellEnd"/>
      <w:r>
        <w:t xml:space="preserve"> súradnica X, potom Y a nakoniec Z.</w:t>
      </w:r>
    </w:p>
    <w:p w14:paraId="6ECA8112" w14:textId="77777777" w:rsidR="001D3B49" w:rsidRDefault="001D3B49" w:rsidP="001D3B49">
      <w:pPr>
        <w:pStyle w:val="Odsekzoznamu"/>
        <w:numPr>
          <w:ilvl w:val="0"/>
          <w:numId w:val="23"/>
        </w:numPr>
        <w:spacing w:line="259" w:lineRule="auto"/>
        <w:jc w:val="both"/>
      </w:pPr>
      <w:r>
        <w:t xml:space="preserve">Aplikujte </w:t>
      </w:r>
      <w:proofErr w:type="spellStart"/>
      <w:r>
        <w:t>prahovanie</w:t>
      </w:r>
      <w:proofErr w:type="spellEnd"/>
      <w:r w:rsidRPr="00BD787A">
        <w:t xml:space="preserve"> na každý z </w:t>
      </w:r>
      <w:proofErr w:type="spellStart"/>
      <w:r w:rsidRPr="00BD787A">
        <w:t>voxelov</w:t>
      </w:r>
      <w:proofErr w:type="spellEnd"/>
      <w:r w:rsidRPr="00BD787A">
        <w:t xml:space="preserve"> a to tak, že prahovou bude hodnota 25. </w:t>
      </w:r>
      <w:r>
        <w:t>Vzniknú tak metadáta s 1b/</w:t>
      </w:r>
      <w:proofErr w:type="spellStart"/>
      <w:r>
        <w:t>voxel</w:t>
      </w:r>
      <w:proofErr w:type="spellEnd"/>
      <w:r>
        <w:t>, kde táto hodnota metadát bude</w:t>
      </w:r>
    </w:p>
    <w:p w14:paraId="69C68DA4" w14:textId="77777777" w:rsidR="001D3B49" w:rsidRDefault="001D3B49" w:rsidP="001D3B49">
      <w:pPr>
        <w:pStyle w:val="Odsekzoznamu"/>
        <w:numPr>
          <w:ilvl w:val="1"/>
          <w:numId w:val="23"/>
        </w:numPr>
        <w:spacing w:line="259" w:lineRule="auto"/>
        <w:jc w:val="both"/>
      </w:pPr>
      <w:r>
        <w:t xml:space="preserve">rovná 0 pre </w:t>
      </w:r>
      <w:proofErr w:type="spellStart"/>
      <w:r>
        <w:t>voxel</w:t>
      </w:r>
      <w:proofErr w:type="spellEnd"/>
      <w:r>
        <w:t>, ktorého hodnota je menšia alebo rovná prahovej hodnote a </w:t>
      </w:r>
      <w:proofErr w:type="spellStart"/>
      <w:r>
        <w:t>voxel</w:t>
      </w:r>
      <w:proofErr w:type="spellEnd"/>
      <w:r>
        <w:t xml:space="preserve"> bude považovaný za pasívny</w:t>
      </w:r>
    </w:p>
    <w:p w14:paraId="0134C165" w14:textId="77777777" w:rsidR="001D3B49" w:rsidRPr="00BD787A" w:rsidRDefault="001D3B49" w:rsidP="001D3B49">
      <w:pPr>
        <w:pStyle w:val="Odsekzoznamu"/>
        <w:numPr>
          <w:ilvl w:val="1"/>
          <w:numId w:val="23"/>
        </w:numPr>
        <w:spacing w:line="259" w:lineRule="auto"/>
        <w:jc w:val="both"/>
      </w:pPr>
      <w:r>
        <w:t xml:space="preserve">rovná 1 pre </w:t>
      </w:r>
      <w:proofErr w:type="spellStart"/>
      <w:r>
        <w:t>voxel</w:t>
      </w:r>
      <w:proofErr w:type="spellEnd"/>
      <w:r>
        <w:t>, ktorého hodnota je väčšia ako prahová hodnota a </w:t>
      </w:r>
      <w:proofErr w:type="spellStart"/>
      <w:r>
        <w:t>voxel</w:t>
      </w:r>
      <w:proofErr w:type="spellEnd"/>
      <w:r>
        <w:t xml:space="preserve"> bude považovaný za aktívny</w:t>
      </w:r>
    </w:p>
    <w:p w14:paraId="5FEBF9FC" w14:textId="77777777" w:rsidR="001D3B49" w:rsidRDefault="001D3B49" w:rsidP="001D3B49">
      <w:pPr>
        <w:pStyle w:val="Odsekzoznamu"/>
        <w:numPr>
          <w:ilvl w:val="0"/>
          <w:numId w:val="23"/>
        </w:numPr>
        <w:spacing w:line="259" w:lineRule="auto"/>
        <w:jc w:val="both"/>
      </w:pPr>
      <w:r>
        <w:t xml:space="preserve">Vyhľadajte v rámci CT všetky dvojice vzor (A) – kópia (B), kde vzor aj kópia majú rozmer 4 x 4 x 4 </w:t>
      </w:r>
      <w:proofErr w:type="spellStart"/>
      <w:r>
        <w:t>voxely</w:t>
      </w:r>
      <w:proofErr w:type="spellEnd"/>
      <w:r>
        <w:t xml:space="preserve">. Vzor sa posúva vždy o 4 pixely. Vzor sa zhoduje so svojou kópiou vtedy, keď pre každý z jeho 64 </w:t>
      </w:r>
      <w:proofErr w:type="spellStart"/>
      <w:r>
        <w:t>voxelov</w:t>
      </w:r>
      <w:proofErr w:type="spellEnd"/>
      <w:r>
        <w:t xml:space="preserve"> platí, že ak je príslušný </w:t>
      </w:r>
      <w:proofErr w:type="spellStart"/>
      <w:r>
        <w:t>voxel</w:t>
      </w:r>
      <w:proofErr w:type="spellEnd"/>
      <w:r>
        <w:t xml:space="preserve"> vo vzore aktívny, tak je aktívny aj v kópii a naopak, ak je pasívny vo vzore, tak je rovnako pasívny aj v kópii. Ak bol A vzor a B kópia, tak situáciu, keď je B vzor a A kópia budeme brať do úvahy ako výskyt ďalšej dvojice vzor-kópia.</w:t>
      </w:r>
    </w:p>
    <w:p w14:paraId="7AE21E86" w14:textId="77777777" w:rsidR="001D3B49" w:rsidRDefault="001D3B49" w:rsidP="001D3B49">
      <w:pPr>
        <w:pStyle w:val="Odsekzoznamu"/>
        <w:numPr>
          <w:ilvl w:val="0"/>
          <w:numId w:val="23"/>
        </w:numPr>
        <w:spacing w:line="259" w:lineRule="auto"/>
        <w:jc w:val="both"/>
      </w:pPr>
      <w:r>
        <w:t>Spočítajte, koľko dvojíc vzor-kópia sa nachádza v načítaných dátach.</w:t>
      </w:r>
    </w:p>
    <w:p w14:paraId="4FB9E826" w14:textId="77777777" w:rsidR="001D3B49" w:rsidRPr="00BD787A" w:rsidRDefault="001D3B49" w:rsidP="001D3B49">
      <w:pPr>
        <w:pStyle w:val="Odsekzoznamu"/>
        <w:jc w:val="both"/>
      </w:pPr>
    </w:p>
    <w:p w14:paraId="2A0BE22E" w14:textId="77777777" w:rsidR="001D3B49" w:rsidRDefault="001D3B49" w:rsidP="001D3B49">
      <w:pPr>
        <w:pStyle w:val="Odsekzoznamu"/>
        <w:numPr>
          <w:ilvl w:val="0"/>
          <w:numId w:val="22"/>
        </w:numPr>
        <w:spacing w:line="259" w:lineRule="auto"/>
        <w:jc w:val="both"/>
      </w:pPr>
      <w:r w:rsidRPr="00BD787A">
        <w:t>V</w:t>
      </w:r>
      <w:r>
        <w:t>ýpočet realizujte ako sekvenčný a</w:t>
      </w:r>
      <w:r w:rsidRPr="00BD787A">
        <w:t xml:space="preserve"> od</w:t>
      </w:r>
      <w:r>
        <w:t>merajte čas potrebný pre realizáciu výpočtu. Meranie začnite po načítaní dát z disku.</w:t>
      </w:r>
    </w:p>
    <w:p w14:paraId="24F0D987" w14:textId="77777777" w:rsidR="001D3B49" w:rsidRDefault="001D3B49" w:rsidP="001D3B49">
      <w:pPr>
        <w:pStyle w:val="Odsekzoznamu"/>
        <w:numPr>
          <w:ilvl w:val="0"/>
          <w:numId w:val="22"/>
        </w:numPr>
        <w:spacing w:line="259" w:lineRule="auto"/>
        <w:jc w:val="both"/>
      </w:pPr>
      <w:r>
        <w:t xml:space="preserve">Výpočet realizujte ako paralelný, s využitím knižnice </w:t>
      </w:r>
      <w:proofErr w:type="spellStart"/>
      <w:r>
        <w:t>pthread.h</w:t>
      </w:r>
      <w:proofErr w:type="spellEnd"/>
      <w:r>
        <w:t>. Zvoľte rôzny počet vlákien, dekomponujte problém a s využitím príslušného paralelizmu realizujte paralelný výpočet. Odmerajte čas potrebný pre realizáciu výpočtu pre rôzny počet vlákien. Meranie začnite vždy po načítaní dát z disku.</w:t>
      </w:r>
    </w:p>
    <w:p w14:paraId="46D5C937" w14:textId="77777777" w:rsidR="001D3B49" w:rsidRDefault="001D3B49" w:rsidP="001D3B49">
      <w:pPr>
        <w:pStyle w:val="Odsekzoznamu"/>
        <w:numPr>
          <w:ilvl w:val="0"/>
          <w:numId w:val="22"/>
        </w:numPr>
        <w:spacing w:line="259" w:lineRule="auto"/>
        <w:jc w:val="both"/>
      </w:pPr>
      <w:r>
        <w:t>Výpočet realizujte ako paralelný, s využitím knižnice MPI. Zvoľte rôzny počet procesov, dekomponujte problém a s využitím príslušného paralelizmu realizujte paralelný výpočet. Odmerajte čas potrebný pre realizáciu výpočtu pre rôzny počet procesov. Meranie začnite vždy po načítaní dát z disku.</w:t>
      </w:r>
    </w:p>
    <w:p w14:paraId="12950D2A" w14:textId="77777777" w:rsidR="001D3B49" w:rsidRDefault="001D3B49" w:rsidP="001D3B49">
      <w:pPr>
        <w:jc w:val="both"/>
      </w:pPr>
      <w:r>
        <w:t>Do dokumentácie uveďte úlohu, načrtnite spôsob riešenia, ďalej vo forme tabuľky a grafu uveďte čas realizácie výpočtu pri sekvenčnom ako aj paralelnom vykonávaní s rôznym počtom vlákien resp. procesov. Okomentujte namerané časy. Vyjadrite sa k časovej zložitosti použitých problémov resp. algoritmov. Uveďte zdrojový kód programu.</w:t>
      </w:r>
    </w:p>
    <w:p w14:paraId="45BDCD3E" w14:textId="77777777" w:rsidR="00337BEE" w:rsidRDefault="00337BEE" w:rsidP="00F20F6C">
      <w:pPr>
        <w:jc w:val="both"/>
      </w:pPr>
    </w:p>
    <w:p w14:paraId="1D778D1B" w14:textId="77777777" w:rsidR="00337BEE" w:rsidRDefault="00337BEE" w:rsidP="00337BEE">
      <w:pPr>
        <w:pStyle w:val="1Nadpis"/>
      </w:pPr>
      <w:bookmarkStart w:id="3" w:name="_Toc152538207"/>
      <w:r>
        <w:lastRenderedPageBreak/>
        <w:t>R</w:t>
      </w:r>
      <w:r w:rsidR="00EE7CAA">
        <w:t>iešenie s využitím</w:t>
      </w:r>
      <w:r>
        <w:t xml:space="preserve"> se</w:t>
      </w:r>
      <w:r w:rsidR="00EE7CAA">
        <w:t>kvenčného algoritmu</w:t>
      </w:r>
      <w:bookmarkEnd w:id="3"/>
    </w:p>
    <w:p w14:paraId="07A001A0" w14:textId="644A25A0" w:rsidR="00EE7CAA" w:rsidRPr="00337BEE" w:rsidRDefault="007D57F5" w:rsidP="00337BEE">
      <w:r w:rsidRPr="007D57F5">
        <w:t xml:space="preserve">Cieľom je analyzovať CT dáta a identifikovať všetky dvojice 4x4x4 vzorov, ktoré sú kópiami. Vzor a kópia sa považujú za rovnaké, ak sú všetky ich </w:t>
      </w:r>
      <w:proofErr w:type="spellStart"/>
      <w:r w:rsidRPr="007D57F5">
        <w:t>voxely</w:t>
      </w:r>
      <w:proofErr w:type="spellEnd"/>
      <w:r w:rsidRPr="007D57F5">
        <w:t xml:space="preserve"> buď aktívne, alebo pasívne v rovnakých pozíciách. Tento výpočet sa realizuje sekvenčne, pričom sa meria čas potrebný na spracovanie.</w:t>
      </w:r>
    </w:p>
    <w:p w14:paraId="206AFA6B" w14:textId="77777777" w:rsidR="00337BEE" w:rsidRDefault="00337BEE" w:rsidP="00337BEE">
      <w:pPr>
        <w:pStyle w:val="2Nadpis"/>
      </w:pPr>
      <w:bookmarkStart w:id="4" w:name="_Toc152538208"/>
      <w:r>
        <w:t>Algoritmus a programová implementácia navrhnutého riešenia</w:t>
      </w:r>
      <w:bookmarkEnd w:id="4"/>
    </w:p>
    <w:p w14:paraId="13C6B0D4" w14:textId="2C204DAA" w:rsidR="007D57F5" w:rsidRDefault="007D57F5" w:rsidP="007D57F5">
      <w:pPr>
        <w:pStyle w:val="3Nadpis"/>
      </w:pPr>
      <w:r>
        <w:t>Načítanie dát:</w:t>
      </w:r>
    </w:p>
    <w:p w14:paraId="2BD5BD7B" w14:textId="6C97242D" w:rsidR="008023F8" w:rsidRPr="008023F8" w:rsidRDefault="008023F8" w:rsidP="008023F8">
      <w:pPr>
        <w:ind w:left="708"/>
      </w:pPr>
      <w:r w:rsidRPr="008023F8">
        <w:t>Program číta vstupné dáta zo súboru c8.raw. Predpokladá sa, že dáta sú v surovom binárnom formáte.</w:t>
      </w:r>
    </w:p>
    <w:p w14:paraId="0928305E" w14:textId="2DA7D902" w:rsidR="007D57F5" w:rsidRDefault="007D57F5" w:rsidP="007D57F5">
      <w:pPr>
        <w:pStyle w:val="3Nadpis"/>
      </w:pPr>
      <w:proofErr w:type="spellStart"/>
      <w:r>
        <w:t>Prahovanie</w:t>
      </w:r>
      <w:proofErr w:type="spellEnd"/>
      <w:r w:rsidR="008023F8">
        <w:t xml:space="preserve"> </w:t>
      </w:r>
      <w:proofErr w:type="spellStart"/>
      <w:r w:rsidR="008023F8" w:rsidRPr="008023F8">
        <w:t>voxelov</w:t>
      </w:r>
      <w:proofErr w:type="spellEnd"/>
      <w:r w:rsidR="008023F8" w:rsidRPr="008023F8">
        <w:t xml:space="preserve"> a tvorba metadát</w:t>
      </w:r>
      <w:r>
        <w:t>:</w:t>
      </w:r>
    </w:p>
    <w:p w14:paraId="435E86F2" w14:textId="77777777" w:rsidR="008023F8" w:rsidRDefault="008023F8" w:rsidP="008023F8">
      <w:pPr>
        <w:ind w:left="708"/>
      </w:pPr>
      <w:r>
        <w:t xml:space="preserve">Na každý </w:t>
      </w:r>
      <w:proofErr w:type="spellStart"/>
      <w:r>
        <w:t>voxel</w:t>
      </w:r>
      <w:proofErr w:type="spellEnd"/>
      <w:r>
        <w:t xml:space="preserve"> sa aplikuje prahová hodnota 25.</w:t>
      </w:r>
    </w:p>
    <w:p w14:paraId="132603F5" w14:textId="1C6BBAF9" w:rsidR="008023F8" w:rsidRPr="008023F8" w:rsidRDefault="008023F8" w:rsidP="008023F8">
      <w:pPr>
        <w:ind w:left="708"/>
      </w:pPr>
      <w:r>
        <w:t xml:space="preserve">Všetky </w:t>
      </w:r>
      <w:proofErr w:type="spellStart"/>
      <w:r>
        <w:t>voxely</w:t>
      </w:r>
      <w:proofErr w:type="spellEnd"/>
      <w:r>
        <w:t xml:space="preserve"> nad prahovou hodnotou (aktivované) sú uložené v poli metadát ako bity (1 pre aktivovaný, 0 pre neaktivovaný </w:t>
      </w:r>
      <w:proofErr w:type="spellStart"/>
      <w:r>
        <w:t>voxel</w:t>
      </w:r>
      <w:proofErr w:type="spellEnd"/>
      <w:r>
        <w:t>).</w:t>
      </w:r>
    </w:p>
    <w:p w14:paraId="22F8AB2D" w14:textId="60562218" w:rsidR="007D57F5" w:rsidRDefault="008023F8" w:rsidP="007D57F5">
      <w:pPr>
        <w:pStyle w:val="3Nadpis"/>
      </w:pPr>
      <w:r w:rsidRPr="008023F8">
        <w:t>Extrahovanie 3D vzorov</w:t>
      </w:r>
      <w:r w:rsidR="007D57F5">
        <w:t>:</w:t>
      </w:r>
    </w:p>
    <w:p w14:paraId="57B19C36" w14:textId="77777777" w:rsidR="008023F8" w:rsidRDefault="008023F8" w:rsidP="008023F8">
      <w:pPr>
        <w:ind w:left="708"/>
      </w:pPr>
      <w:r>
        <w:t xml:space="preserve">Trojrozmerný priestor je rozdelený na bloky 4×4×4. Každý takýto blok je reprezentovaný ako 64-bitový vzor (1 bit na </w:t>
      </w:r>
      <w:proofErr w:type="spellStart"/>
      <w:r>
        <w:t>voxel</w:t>
      </w:r>
      <w:proofErr w:type="spellEnd"/>
      <w:r>
        <w:t>).</w:t>
      </w:r>
    </w:p>
    <w:p w14:paraId="08475CE7" w14:textId="53C29C2E" w:rsidR="008023F8" w:rsidRPr="008023F8" w:rsidRDefault="008023F8" w:rsidP="008023F8">
      <w:pPr>
        <w:ind w:left="708"/>
      </w:pPr>
      <w:r>
        <w:t>Tieto vzory sú uložené v poli.</w:t>
      </w:r>
    </w:p>
    <w:p w14:paraId="3E75579D" w14:textId="41DBC4A5" w:rsidR="007D57F5" w:rsidRDefault="008023F8" w:rsidP="007D57F5">
      <w:pPr>
        <w:pStyle w:val="3Nadpis"/>
      </w:pPr>
      <w:r w:rsidRPr="008023F8">
        <w:t>Triedenie vzorov a počítanie kópií</w:t>
      </w:r>
      <w:r w:rsidR="007D57F5">
        <w:t>:</w:t>
      </w:r>
    </w:p>
    <w:p w14:paraId="7822B1B9" w14:textId="77777777" w:rsidR="008023F8" w:rsidRDefault="008023F8" w:rsidP="008023F8">
      <w:pPr>
        <w:ind w:left="708"/>
      </w:pPr>
      <w:r>
        <w:t xml:space="preserve">Vzory sú usporiadané pomocou </w:t>
      </w:r>
      <w:proofErr w:type="spellStart"/>
      <w:r w:rsidRPr="008023F8">
        <w:rPr>
          <w:b/>
          <w:bCs/>
        </w:rPr>
        <w:t>qsort</w:t>
      </w:r>
      <w:proofErr w:type="spellEnd"/>
      <w:r>
        <w:t>, čo umožňuje efektívnejšie vyhľadávanie opakujúcich sa vzorov.</w:t>
      </w:r>
    </w:p>
    <w:p w14:paraId="2905D7AE" w14:textId="66090EBA" w:rsidR="008023F8" w:rsidRPr="008023F8" w:rsidRDefault="008023F8" w:rsidP="008023F8">
      <w:pPr>
        <w:ind w:left="708"/>
      </w:pPr>
      <w:r>
        <w:t xml:space="preserve">Počet párov identických vzorov je vypočítaný ako kombinácia </w:t>
      </w:r>
      <w:r w:rsidRPr="008023F8">
        <w:rPr>
          <w:b/>
          <w:bCs/>
        </w:rPr>
        <w:t>N * (N - 1)</w:t>
      </w:r>
      <w:r>
        <w:t xml:space="preserve"> pre každý skupinový vzor.</w:t>
      </w:r>
    </w:p>
    <w:p w14:paraId="7188035C" w14:textId="648E2E6B" w:rsidR="007D57F5" w:rsidRDefault="007D57F5" w:rsidP="007D57F5">
      <w:pPr>
        <w:pStyle w:val="3Nadpis"/>
      </w:pPr>
      <w:r>
        <w:t>Výstup:</w:t>
      </w:r>
    </w:p>
    <w:p w14:paraId="5B89E10B" w14:textId="0F922A4C" w:rsidR="008023F8" w:rsidRDefault="008023F8" w:rsidP="008023F8">
      <w:pPr>
        <w:ind w:left="708"/>
      </w:pPr>
      <w:r w:rsidRPr="008023F8">
        <w:t xml:space="preserve">Program vypíše počet aktívnych a neaktívnych </w:t>
      </w:r>
      <w:proofErr w:type="spellStart"/>
      <w:r w:rsidRPr="008023F8">
        <w:t>voxelov</w:t>
      </w:r>
      <w:proofErr w:type="spellEnd"/>
      <w:r w:rsidRPr="008023F8">
        <w:t>, počet dvojíc identických vzorov a čas spracovania.</w:t>
      </w:r>
    </w:p>
    <w:p w14:paraId="232C21C3" w14:textId="77777777" w:rsidR="00866A36" w:rsidRDefault="00866A36" w:rsidP="008023F8">
      <w:pPr>
        <w:spacing w:line="240" w:lineRule="auto"/>
        <w:rPr>
          <w:b/>
          <w:bCs/>
        </w:rPr>
      </w:pPr>
    </w:p>
    <w:p w14:paraId="050DC6B4" w14:textId="77777777" w:rsidR="00866A36" w:rsidRDefault="00866A36" w:rsidP="008023F8">
      <w:pPr>
        <w:spacing w:line="240" w:lineRule="auto"/>
        <w:rPr>
          <w:b/>
          <w:bCs/>
        </w:rPr>
      </w:pPr>
    </w:p>
    <w:p w14:paraId="38661099" w14:textId="77777777" w:rsidR="00866A36" w:rsidRDefault="00866A36" w:rsidP="008023F8">
      <w:pPr>
        <w:spacing w:line="240" w:lineRule="auto"/>
        <w:rPr>
          <w:b/>
          <w:bCs/>
        </w:rPr>
      </w:pPr>
    </w:p>
    <w:p w14:paraId="57D564B3" w14:textId="77777777" w:rsidR="00866A36" w:rsidRDefault="00866A36" w:rsidP="008023F8">
      <w:pPr>
        <w:spacing w:line="240" w:lineRule="auto"/>
        <w:rPr>
          <w:b/>
          <w:bCs/>
        </w:rPr>
      </w:pPr>
    </w:p>
    <w:p w14:paraId="7B2E42EB" w14:textId="77777777" w:rsidR="00866A36" w:rsidRDefault="00866A36" w:rsidP="008023F8">
      <w:pPr>
        <w:spacing w:line="240" w:lineRule="auto"/>
        <w:rPr>
          <w:b/>
          <w:bCs/>
        </w:rPr>
      </w:pPr>
    </w:p>
    <w:p w14:paraId="3F24AE6D" w14:textId="77777777" w:rsidR="00866A36" w:rsidRDefault="00866A36" w:rsidP="008023F8">
      <w:pPr>
        <w:spacing w:line="240" w:lineRule="auto"/>
        <w:rPr>
          <w:b/>
          <w:bCs/>
        </w:rPr>
      </w:pPr>
    </w:p>
    <w:p w14:paraId="445DDCB0" w14:textId="38CA2CC7" w:rsidR="008023F8" w:rsidRPr="008023F8" w:rsidRDefault="008023F8" w:rsidP="008023F8">
      <w:pPr>
        <w:spacing w:line="240" w:lineRule="auto"/>
        <w:rPr>
          <w:b/>
          <w:bCs/>
        </w:rPr>
      </w:pPr>
      <w:r w:rsidRPr="008023F8">
        <w:rPr>
          <w:b/>
          <w:bCs/>
        </w:rPr>
        <w:lastRenderedPageBreak/>
        <w:t>Rámcová implementácia v jazyku C</w:t>
      </w:r>
    </w:p>
    <w:p w14:paraId="5FE82BEB" w14:textId="77777777" w:rsidR="008023F8" w:rsidRPr="008023F8" w:rsidRDefault="008023F8" w:rsidP="008023F8">
      <w:pPr>
        <w:spacing w:line="240" w:lineRule="auto"/>
        <w:rPr>
          <w:b/>
          <w:bCs/>
        </w:rPr>
      </w:pPr>
      <w:r w:rsidRPr="008023F8">
        <w:rPr>
          <w:b/>
          <w:bCs/>
        </w:rPr>
        <w:t>1. Načítanie a inicializácia:</w:t>
      </w:r>
    </w:p>
    <w:p w14:paraId="66786DCF" w14:textId="6B20DF50" w:rsidR="00DF2E79" w:rsidRDefault="008023F8" w:rsidP="00866A36">
      <w:pPr>
        <w:spacing w:line="240" w:lineRule="auto"/>
      </w:pPr>
      <w:r>
        <w:t xml:space="preserve">Súbor </w:t>
      </w:r>
      <w:r w:rsidRPr="008023F8">
        <w:rPr>
          <w:b/>
          <w:bCs/>
        </w:rPr>
        <w:t>c8.raw</w:t>
      </w:r>
      <w:r>
        <w:t xml:space="preserve"> je otvorený na spracovanie:</w:t>
      </w:r>
    </w:p>
    <w:p w14:paraId="4E748802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33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"c8.raw"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928AF8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33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EA288D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33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122AEF8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33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9F42C7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33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metadata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*)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calloc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WIDTH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AD1883D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33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metadata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644B9F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33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B60D31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33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Failed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to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allocate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metadata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250984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33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terminate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EAB1F9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33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15822C" w14:textId="7D446728" w:rsidR="00DF2E79" w:rsidRPr="00866A36" w:rsidRDefault="00866A36" w:rsidP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33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84F497" w14:textId="77777777" w:rsidR="00866A36" w:rsidRPr="00866A36" w:rsidRDefault="00866A36" w:rsidP="00866A36">
      <w:pPr>
        <w:spacing w:line="240" w:lineRule="auto"/>
        <w:rPr>
          <w:b/>
          <w:bCs/>
        </w:rPr>
      </w:pPr>
      <w:r w:rsidRPr="00866A36">
        <w:rPr>
          <w:b/>
          <w:bCs/>
        </w:rPr>
        <w:t xml:space="preserve">2. </w:t>
      </w:r>
      <w:proofErr w:type="spellStart"/>
      <w:r w:rsidRPr="00866A36">
        <w:rPr>
          <w:b/>
          <w:bCs/>
        </w:rPr>
        <w:t>Prahovanie</w:t>
      </w:r>
      <w:proofErr w:type="spellEnd"/>
      <w:r w:rsidRPr="00866A36">
        <w:rPr>
          <w:b/>
          <w:bCs/>
        </w:rPr>
        <w:t xml:space="preserve"> a tvorba bitového poľa metadát:</w:t>
      </w:r>
    </w:p>
    <w:p w14:paraId="482BB541" w14:textId="77777777" w:rsidR="00866A36" w:rsidRDefault="00866A36" w:rsidP="00866A36">
      <w:pPr>
        <w:spacing w:line="240" w:lineRule="auto"/>
        <w:rPr>
          <w:b/>
          <w:bCs/>
        </w:rPr>
      </w:pPr>
      <w:r w:rsidRPr="00866A36">
        <w:rPr>
          <w:b/>
          <w:bCs/>
        </w:rPr>
        <w:t xml:space="preserve">Každý </w:t>
      </w:r>
      <w:proofErr w:type="spellStart"/>
      <w:r w:rsidRPr="00866A36">
        <w:rPr>
          <w:b/>
          <w:bCs/>
        </w:rPr>
        <w:t>voxel</w:t>
      </w:r>
      <w:proofErr w:type="spellEnd"/>
      <w:r w:rsidRPr="00866A36">
        <w:rPr>
          <w:b/>
          <w:bCs/>
        </w:rPr>
        <w:t xml:space="preserve"> je prepočítaný a uložený ako bit do poľa </w:t>
      </w:r>
      <w:proofErr w:type="spellStart"/>
      <w:r w:rsidRPr="00866A36">
        <w:rPr>
          <w:b/>
          <w:bCs/>
        </w:rPr>
        <w:t>metadata</w:t>
      </w:r>
      <w:proofErr w:type="spellEnd"/>
      <w:r w:rsidRPr="00866A36">
        <w:rPr>
          <w:b/>
          <w:bCs/>
        </w:rPr>
        <w:t>:</w:t>
      </w:r>
    </w:p>
    <w:p w14:paraId="2010001F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z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20E16A0C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AE1E76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6CD34F02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8AFE23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C44393D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54BFA9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z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49AE47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bitIndex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AFCB9B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22F637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4C6E07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voxels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25D869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EC1420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metadata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bitIndex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CD039D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count_one_voxels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6107EC5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DC1226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count_zero_voxels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32B119B1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3365A1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CEB286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A37AC5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A9CB56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215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FF512C" w14:textId="77777777" w:rsidR="00866A36" w:rsidRDefault="00866A36" w:rsidP="00866A36">
      <w:pPr>
        <w:spacing w:line="240" w:lineRule="auto"/>
        <w:rPr>
          <w:b/>
          <w:bCs/>
        </w:rPr>
      </w:pPr>
    </w:p>
    <w:p w14:paraId="3CCB6DC4" w14:textId="77777777" w:rsidR="00866A36" w:rsidRDefault="00866A36" w:rsidP="00866A36">
      <w:pPr>
        <w:spacing w:line="240" w:lineRule="auto"/>
        <w:rPr>
          <w:b/>
          <w:bCs/>
        </w:rPr>
      </w:pPr>
    </w:p>
    <w:p w14:paraId="79C25C0C" w14:textId="77777777" w:rsidR="00866A36" w:rsidRDefault="00866A36" w:rsidP="00866A36">
      <w:pPr>
        <w:spacing w:line="240" w:lineRule="auto"/>
        <w:rPr>
          <w:b/>
          <w:bCs/>
        </w:rPr>
      </w:pPr>
    </w:p>
    <w:p w14:paraId="5CC10486" w14:textId="77777777" w:rsidR="00866A36" w:rsidRDefault="00866A36" w:rsidP="00866A36">
      <w:pPr>
        <w:spacing w:line="240" w:lineRule="auto"/>
        <w:rPr>
          <w:b/>
          <w:bCs/>
        </w:rPr>
      </w:pPr>
    </w:p>
    <w:p w14:paraId="2C07962B" w14:textId="77777777" w:rsidR="00866A36" w:rsidRDefault="00866A36" w:rsidP="00866A36">
      <w:pPr>
        <w:spacing w:line="240" w:lineRule="auto"/>
        <w:rPr>
          <w:b/>
          <w:bCs/>
        </w:rPr>
      </w:pPr>
    </w:p>
    <w:p w14:paraId="5F8EB83C" w14:textId="77777777" w:rsidR="00866A36" w:rsidRDefault="00866A36" w:rsidP="00866A36">
      <w:pPr>
        <w:spacing w:line="240" w:lineRule="auto"/>
        <w:rPr>
          <w:b/>
          <w:bCs/>
        </w:rPr>
      </w:pPr>
    </w:p>
    <w:p w14:paraId="5D748B6B" w14:textId="77777777" w:rsidR="00866A36" w:rsidRDefault="00866A36" w:rsidP="00866A36">
      <w:pPr>
        <w:spacing w:line="240" w:lineRule="auto"/>
        <w:rPr>
          <w:b/>
          <w:bCs/>
        </w:rPr>
      </w:pPr>
    </w:p>
    <w:p w14:paraId="61DEB762" w14:textId="77777777" w:rsidR="00866A36" w:rsidRDefault="00866A36" w:rsidP="00866A36">
      <w:pPr>
        <w:spacing w:line="240" w:lineRule="auto"/>
        <w:rPr>
          <w:b/>
          <w:bCs/>
        </w:rPr>
      </w:pPr>
    </w:p>
    <w:p w14:paraId="5D389D80" w14:textId="77777777" w:rsidR="00866A36" w:rsidRDefault="00866A36" w:rsidP="00866A36">
      <w:pPr>
        <w:spacing w:line="240" w:lineRule="auto"/>
        <w:rPr>
          <w:b/>
          <w:bCs/>
        </w:rPr>
      </w:pPr>
    </w:p>
    <w:p w14:paraId="57F86063" w14:textId="77777777" w:rsidR="00866A36" w:rsidRDefault="00866A36" w:rsidP="00866A36">
      <w:pPr>
        <w:spacing w:line="240" w:lineRule="auto"/>
        <w:rPr>
          <w:b/>
          <w:bCs/>
        </w:rPr>
      </w:pPr>
    </w:p>
    <w:p w14:paraId="2398A6AC" w14:textId="77777777" w:rsidR="00866A36" w:rsidRDefault="00866A36" w:rsidP="00866A36">
      <w:pPr>
        <w:spacing w:line="240" w:lineRule="auto"/>
        <w:rPr>
          <w:b/>
          <w:bCs/>
        </w:rPr>
      </w:pPr>
    </w:p>
    <w:p w14:paraId="2DBDB7B6" w14:textId="77777777" w:rsidR="00866A36" w:rsidRDefault="00866A36" w:rsidP="00866A36">
      <w:pPr>
        <w:spacing w:line="240" w:lineRule="auto"/>
        <w:rPr>
          <w:b/>
          <w:bCs/>
        </w:rPr>
      </w:pPr>
    </w:p>
    <w:p w14:paraId="3D0B1E89" w14:textId="77777777" w:rsidR="00866A36" w:rsidRPr="00866A36" w:rsidRDefault="00866A36" w:rsidP="00866A36">
      <w:pPr>
        <w:spacing w:line="240" w:lineRule="auto"/>
        <w:rPr>
          <w:b/>
          <w:bCs/>
        </w:rPr>
      </w:pPr>
      <w:r w:rsidRPr="00866A36">
        <w:rPr>
          <w:b/>
          <w:bCs/>
        </w:rPr>
        <w:lastRenderedPageBreak/>
        <w:t>3. Extrahovanie 4×4×4 vzorov:</w:t>
      </w:r>
    </w:p>
    <w:p w14:paraId="2C2201EB" w14:textId="6E9F3267" w:rsidR="00DF2E79" w:rsidRDefault="00866A36" w:rsidP="00866A36">
      <w:pPr>
        <w:spacing w:line="240" w:lineRule="auto"/>
        <w:rPr>
          <w:b/>
          <w:bCs/>
        </w:rPr>
      </w:pPr>
      <w:r w:rsidRPr="00866A36">
        <w:rPr>
          <w:b/>
          <w:bCs/>
        </w:rPr>
        <w:t>Pre každú 4×4×4 bunku sa vytvorí 64-bitový vzor:</w:t>
      </w:r>
    </w:p>
    <w:p w14:paraId="2BC51110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*)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malloc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total_patterns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22C5BF1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D0112E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2FE960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Failed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to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allocate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patterns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18F5A5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terminate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9498C0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B4E779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20F21D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pattern_index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F4FE68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z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z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PATTERN_SIZE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D09447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D53FFC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PATTERN_SIZE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04785E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8A9579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PATTERN_SIZE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952F62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476FB6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9559EE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A7DDDE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PATTERN_SIZE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4</w:t>
      </w:r>
    </w:p>
    <w:p w14:paraId="09F788C2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463EBC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PATTERN_SIZE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4 </w:t>
      </w:r>
    </w:p>
    <w:p w14:paraId="39E19E58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846D1D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dx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PATTERN_SIZE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dx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4</w:t>
      </w:r>
    </w:p>
    <w:p w14:paraId="365AAE87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E64556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voxel_x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FEDB58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voxel_y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319668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voxel_z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641303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3A1E0D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voxel_z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voxel_y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voxel_x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9FA8E5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bitIndex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1F40AA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00B40A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07CE41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voxel_bit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metadata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bitIndex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807FBC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B12D41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voxel_bit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220E47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8A7058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bit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049C6F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F23E91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bit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62571E42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30C529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08810C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4B8A50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pattern_index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0620EA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29829C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8446BC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9A4648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968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27C31D" w14:textId="77777777" w:rsidR="00DF2E79" w:rsidRDefault="00DF2E79" w:rsidP="00DF2E79">
      <w:pPr>
        <w:rPr>
          <w:b/>
          <w:bCs/>
        </w:rPr>
      </w:pPr>
    </w:p>
    <w:p w14:paraId="1567912F" w14:textId="77777777" w:rsidR="00866A36" w:rsidRPr="00866A36" w:rsidRDefault="00866A36" w:rsidP="00866A36">
      <w:pPr>
        <w:spacing w:line="240" w:lineRule="auto"/>
        <w:rPr>
          <w:b/>
          <w:bCs/>
        </w:rPr>
      </w:pPr>
      <w:r w:rsidRPr="00866A36">
        <w:rPr>
          <w:b/>
          <w:bCs/>
        </w:rPr>
        <w:t>4. Triedenie vzorov:</w:t>
      </w:r>
    </w:p>
    <w:p w14:paraId="70BEF70D" w14:textId="41397045" w:rsidR="00866A36" w:rsidRDefault="00866A36" w:rsidP="00866A36">
      <w:pPr>
        <w:spacing w:line="240" w:lineRule="auto"/>
        <w:rPr>
          <w:b/>
          <w:bCs/>
        </w:rPr>
      </w:pPr>
      <w:r w:rsidRPr="00866A36">
        <w:rPr>
          <w:b/>
          <w:bCs/>
        </w:rPr>
        <w:t>Vzory sú utriedené pre efektívne vyhľadávanie:</w:t>
      </w:r>
    </w:p>
    <w:p w14:paraId="17B709B8" w14:textId="4567B14D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373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total_patterns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compare_uint64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E279BB" w14:textId="77777777" w:rsidR="00866A36" w:rsidRDefault="00866A36" w:rsidP="00866A36">
      <w:pPr>
        <w:rPr>
          <w:b/>
          <w:bCs/>
        </w:rPr>
      </w:pPr>
    </w:p>
    <w:p w14:paraId="1D5237FA" w14:textId="77777777" w:rsidR="00866A36" w:rsidRDefault="00866A36" w:rsidP="00866A36">
      <w:pPr>
        <w:rPr>
          <w:b/>
          <w:bCs/>
        </w:rPr>
      </w:pPr>
    </w:p>
    <w:p w14:paraId="32FFE064" w14:textId="77777777" w:rsidR="00866A36" w:rsidRDefault="00866A36" w:rsidP="00866A36">
      <w:pPr>
        <w:rPr>
          <w:b/>
          <w:bCs/>
        </w:rPr>
      </w:pPr>
    </w:p>
    <w:p w14:paraId="2672015E" w14:textId="77777777" w:rsidR="00866A36" w:rsidRDefault="00866A36" w:rsidP="00866A36">
      <w:pPr>
        <w:rPr>
          <w:b/>
          <w:bCs/>
        </w:rPr>
      </w:pPr>
    </w:p>
    <w:p w14:paraId="68046D40" w14:textId="1D502396" w:rsidR="00866A36" w:rsidRPr="00866A36" w:rsidRDefault="00866A36" w:rsidP="00866A36">
      <w:pPr>
        <w:spacing w:line="240" w:lineRule="auto"/>
        <w:rPr>
          <w:b/>
          <w:bCs/>
        </w:rPr>
      </w:pPr>
      <w:r w:rsidRPr="00866A36">
        <w:rPr>
          <w:b/>
          <w:bCs/>
        </w:rPr>
        <w:lastRenderedPageBreak/>
        <w:t>5. Spočítanie identických vzorov:</w:t>
      </w:r>
    </w:p>
    <w:p w14:paraId="0CE0175B" w14:textId="77777777" w:rsidR="00866A36" w:rsidRPr="00866A36" w:rsidRDefault="00866A36" w:rsidP="00866A36">
      <w:pPr>
        <w:spacing w:line="240" w:lineRule="auto"/>
        <w:rPr>
          <w:b/>
          <w:bCs/>
        </w:rPr>
      </w:pPr>
      <w:r w:rsidRPr="00866A36">
        <w:rPr>
          <w:b/>
          <w:bCs/>
        </w:rPr>
        <w:t>Pre každý vzor sa počíta počet identických výskytov:</w:t>
      </w:r>
    </w:p>
    <w:p w14:paraId="799FC450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current_pattern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13B2043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514CBB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total_pairs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F98A16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333F5C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total_patterns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E12B6AA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F6768A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02E83B9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current_pattern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7FFFCA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84A8F9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6C533054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71EAB2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</w:p>
    <w:p w14:paraId="034582F6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BDD81C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total_pairs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 * (N - 1)</w:t>
      </w:r>
    </w:p>
    <w:p w14:paraId="3A185B41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current_pattern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patterns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371961E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98DE01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89B5C9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0FCFAA" w14:textId="715B596F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3D9E78F6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total_pairs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9344CC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36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8089A6" w14:textId="77777777" w:rsidR="00866A36" w:rsidRDefault="00866A36" w:rsidP="00866A36">
      <w:pPr>
        <w:rPr>
          <w:b/>
          <w:bCs/>
        </w:rPr>
      </w:pPr>
    </w:p>
    <w:p w14:paraId="31AEC4F1" w14:textId="77777777" w:rsidR="00866A36" w:rsidRPr="00866A36" w:rsidRDefault="00866A36" w:rsidP="00866A36">
      <w:pPr>
        <w:spacing w:line="240" w:lineRule="auto"/>
        <w:rPr>
          <w:b/>
          <w:bCs/>
        </w:rPr>
      </w:pPr>
      <w:r w:rsidRPr="00866A36">
        <w:rPr>
          <w:b/>
          <w:bCs/>
        </w:rPr>
        <w:t>6. Výstup výsledkov:</w:t>
      </w:r>
    </w:p>
    <w:p w14:paraId="055D33AE" w14:textId="18C62F4A" w:rsidR="00866A36" w:rsidRDefault="00866A36" w:rsidP="00866A36">
      <w:pPr>
        <w:spacing w:line="240" w:lineRule="auto"/>
        <w:rPr>
          <w:b/>
          <w:bCs/>
        </w:rPr>
      </w:pPr>
      <w:r w:rsidRPr="00866A36">
        <w:rPr>
          <w:b/>
          <w:bCs/>
        </w:rPr>
        <w:t>Na konci program vypíše štatistiky:</w:t>
      </w:r>
    </w:p>
    <w:p w14:paraId="418FB33D" w14:textId="67C51E23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142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Total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matching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pattern-copy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pairs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%'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total_pairs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DC09DF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142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"0 VOXELS: %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1 VOXELS: %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count_zero_voxels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count_one_voxels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737A44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142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D265CC4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142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function_time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CLOCKS_PER_SEC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C1B1C7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142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CE12C1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142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Sequential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computation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: %f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seconds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function_time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B272DE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142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ED990D" w14:textId="77777777" w:rsidR="00866A36" w:rsidRDefault="00866A36">
      <w:pPr>
        <w:pStyle w:val="Normlnywebov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142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BBD36C" w14:textId="77777777" w:rsidR="00866A36" w:rsidRPr="00866A36" w:rsidRDefault="00866A36" w:rsidP="00866A36">
      <w:pPr>
        <w:spacing w:line="240" w:lineRule="auto"/>
        <w:rPr>
          <w:b/>
          <w:bCs/>
        </w:rPr>
      </w:pPr>
    </w:p>
    <w:p w14:paraId="451714CF" w14:textId="77777777" w:rsidR="00337BEE" w:rsidRDefault="00337BEE" w:rsidP="00337BEE">
      <w:pPr>
        <w:pStyle w:val="2Nadpis"/>
      </w:pPr>
      <w:bookmarkStart w:id="5" w:name="_Toc152538209"/>
      <w:r>
        <w:t>Časová a pamäťová zložitosť navrhnutého riešenia</w:t>
      </w:r>
      <w:bookmarkEnd w:id="5"/>
    </w:p>
    <w:p w14:paraId="218634B9" w14:textId="77777777" w:rsidR="00337BEE" w:rsidRDefault="00337BEE" w:rsidP="00337BEE">
      <w:pPr>
        <w:jc w:val="both"/>
      </w:pPr>
      <w:r>
        <w:t>Popíšte časovú a pamäťovú zložitosť vami navrhnutého riešenia, popíšte, aké parametre mal počítač, na ktorom bolo realizované testovanie a namerané časy vykonávania programu (urobte 12 meraní, z ktorých vylúčite najkratší a najdlhší čas realizácie programu a urobte priemer 10 zostávajúcich časov). Výsledky meraní uveďte vo forme tabuľky.</w:t>
      </w:r>
    </w:p>
    <w:p w14:paraId="34A169C9" w14:textId="77777777" w:rsidR="00EE7CAA" w:rsidRPr="00337BEE" w:rsidRDefault="00EE7CAA" w:rsidP="00337BEE">
      <w:pPr>
        <w:jc w:val="both"/>
      </w:pPr>
    </w:p>
    <w:p w14:paraId="2F640FEC" w14:textId="77777777" w:rsidR="00337BEE" w:rsidRDefault="00337BEE" w:rsidP="00337BEE">
      <w:pPr>
        <w:pStyle w:val="2Nadpis"/>
      </w:pPr>
      <w:bookmarkStart w:id="6" w:name="_Toc152538210"/>
      <w:r>
        <w:t>Záver</w:t>
      </w:r>
      <w:bookmarkEnd w:id="6"/>
    </w:p>
    <w:p w14:paraId="2CC3AAA6" w14:textId="77777777" w:rsidR="00337BEE" w:rsidRPr="00337BEE" w:rsidRDefault="00337BEE" w:rsidP="00337BEE">
      <w:r>
        <w:t>Zhodnoťte dosiahnuté riešenie</w:t>
      </w:r>
      <w:r w:rsidR="00EE7CAA">
        <w:t>.</w:t>
      </w:r>
    </w:p>
    <w:p w14:paraId="69767AF1" w14:textId="77777777" w:rsidR="00337BEE" w:rsidRDefault="00337BEE" w:rsidP="00337BEE">
      <w:pPr>
        <w:pStyle w:val="1Nadpis"/>
      </w:pPr>
      <w:bookmarkStart w:id="7" w:name="_Toc152538211"/>
      <w:r>
        <w:lastRenderedPageBreak/>
        <w:t xml:space="preserve">Riešenie </w:t>
      </w:r>
      <w:r w:rsidR="00EE7CAA">
        <w:t xml:space="preserve"> s využitím paralelného algoritmu</w:t>
      </w:r>
      <w:r>
        <w:t xml:space="preserve"> </w:t>
      </w:r>
      <w:r w:rsidR="00EE7CAA">
        <w:t xml:space="preserve">a </w:t>
      </w:r>
      <w:r>
        <w:t>POSIX vlákien</w:t>
      </w:r>
      <w:bookmarkEnd w:id="7"/>
    </w:p>
    <w:p w14:paraId="01576B30" w14:textId="77777777" w:rsidR="00EE7CAA" w:rsidRDefault="005C7E2C" w:rsidP="00EE7CAA">
      <w:r>
        <w:t>Sem vložte minimálny úvod</w:t>
      </w:r>
      <w:r w:rsidR="00EE7CAA">
        <w:t>, stačí dva až tri riadky aby medzi nadpismi bol vložený text.</w:t>
      </w:r>
    </w:p>
    <w:p w14:paraId="11B7B8AD" w14:textId="77777777" w:rsidR="00EE7CAA" w:rsidRPr="00EE7CAA" w:rsidRDefault="00EE7CAA" w:rsidP="00EE7CAA"/>
    <w:p w14:paraId="50348D14" w14:textId="77777777" w:rsidR="00337BEE" w:rsidRDefault="00337BEE" w:rsidP="00337BEE">
      <w:pPr>
        <w:pStyle w:val="2Nadpis"/>
      </w:pPr>
      <w:bookmarkStart w:id="8" w:name="_Toc152538212"/>
      <w:r>
        <w:t>Algoritmus navrhnutého riešenia</w:t>
      </w:r>
      <w:bookmarkEnd w:id="8"/>
    </w:p>
    <w:p w14:paraId="0B152182" w14:textId="77777777" w:rsidR="00EE7CAA" w:rsidRDefault="00EE7CAA" w:rsidP="005C7E2C">
      <w:pPr>
        <w:jc w:val="both"/>
      </w:pPr>
      <w:r>
        <w:t>Popíšte vami navrhnuté riešenie v podobe paralelného algoritmu a rámcovo jeho riešenie v jazyku C</w:t>
      </w:r>
      <w:r w:rsidR="005C7E2C">
        <w:t>,</w:t>
      </w:r>
      <w:r>
        <w:t xml:space="preserve"> s využitím POSIX vlákien.</w:t>
      </w:r>
    </w:p>
    <w:p w14:paraId="44B31CF1" w14:textId="77777777" w:rsidR="00EE7CAA" w:rsidRPr="00EE7CAA" w:rsidRDefault="00EE7CAA" w:rsidP="00EE7CAA"/>
    <w:p w14:paraId="266A238B" w14:textId="77777777" w:rsidR="00337BEE" w:rsidRDefault="00337BEE" w:rsidP="00337BEE">
      <w:pPr>
        <w:pStyle w:val="2Nadpis"/>
      </w:pPr>
      <w:bookmarkStart w:id="9" w:name="_Toc152538213"/>
      <w:r>
        <w:t>Dekompozícia problému a</w:t>
      </w:r>
      <w:r w:rsidR="00EE7CAA">
        <w:t> </w:t>
      </w:r>
      <w:r>
        <w:t>dát</w:t>
      </w:r>
      <w:bookmarkEnd w:id="9"/>
    </w:p>
    <w:p w14:paraId="50E244BE" w14:textId="77777777" w:rsidR="00EE7CAA" w:rsidRDefault="00EE7CAA" w:rsidP="005C7E2C">
      <w:pPr>
        <w:jc w:val="both"/>
      </w:pPr>
      <w:r>
        <w:t xml:space="preserve">Popíšte, ako ste dekomponovali problém na </w:t>
      </w:r>
      <w:proofErr w:type="spellStart"/>
      <w:r>
        <w:t>podproblémy</w:t>
      </w:r>
      <w:proofErr w:type="spellEnd"/>
      <w:r>
        <w:t>, aby bolo možné navrhnúť paralelný algoritmus, aký typ paralelizmu bol použitý a ako boli využité POSIX vlákna.</w:t>
      </w:r>
    </w:p>
    <w:p w14:paraId="1373FE2C" w14:textId="77777777" w:rsidR="00EE7CAA" w:rsidRPr="00EE7CAA" w:rsidRDefault="00EE7CAA" w:rsidP="00EE7CAA">
      <w:r>
        <w:t xml:space="preserve"> </w:t>
      </w:r>
    </w:p>
    <w:p w14:paraId="63EAACF5" w14:textId="77777777" w:rsidR="00EE7CAA" w:rsidRDefault="00337BEE" w:rsidP="00EE7CAA">
      <w:pPr>
        <w:pStyle w:val="2Nadpis"/>
      </w:pPr>
      <w:bookmarkStart w:id="10" w:name="_Toc152538214"/>
      <w:r>
        <w:t>Časová a pamäťová zložitosť navrhnutého riešenia</w:t>
      </w:r>
      <w:bookmarkEnd w:id="10"/>
    </w:p>
    <w:p w14:paraId="3CFA1E14" w14:textId="77777777" w:rsidR="00EE7CAA" w:rsidRDefault="00EE7CAA" w:rsidP="00EE7CAA">
      <w:pPr>
        <w:jc w:val="both"/>
      </w:pPr>
      <w:r>
        <w:t>Popíšte časovú a pamäťovú zložitosť vami navrhnutého riešenia, popíšte, aké parametre mal počítač, na ktorom bolo realizované testovanie a namerané časy vykonávania programu (urobte 12 meraní, z ktorých vylúčite najkratší a najdlhší čas realizácie programu a urobte priemer 10 zostávajúcich časov). Výsledky meraní uveďte vo forme tabuľky a grafu. Urobte pritom merania pri využití rôzneho počtu vlákien, pričom uveďte graf, pri ktorom na ose x bude uvedený počet použitých vlákien a na ose y nameraný čas vykonávania programu.</w:t>
      </w:r>
    </w:p>
    <w:p w14:paraId="6260AE65" w14:textId="77777777" w:rsidR="00EE7CAA" w:rsidRPr="00EE7CAA" w:rsidRDefault="00EE7CAA" w:rsidP="00EE7CAA"/>
    <w:p w14:paraId="320F3D52" w14:textId="77777777" w:rsidR="00EE7CAA" w:rsidRDefault="00337BEE" w:rsidP="00EE7CAA">
      <w:pPr>
        <w:pStyle w:val="2Nadpis"/>
      </w:pPr>
      <w:bookmarkStart w:id="11" w:name="_Toc152538215"/>
      <w:r>
        <w:t>Záver</w:t>
      </w:r>
      <w:bookmarkEnd w:id="11"/>
    </w:p>
    <w:p w14:paraId="0DB04A75" w14:textId="77777777" w:rsidR="00EE7CAA" w:rsidRPr="00337BEE" w:rsidRDefault="00EE7CAA" w:rsidP="00EE7CAA">
      <w:r>
        <w:t>Zhodnoťte dosiahnuté riešenie.</w:t>
      </w:r>
    </w:p>
    <w:p w14:paraId="3F2531E9" w14:textId="77777777" w:rsidR="00EE7CAA" w:rsidRPr="00EE7CAA" w:rsidRDefault="00EE7CAA" w:rsidP="00EE7CAA"/>
    <w:p w14:paraId="10F89575" w14:textId="77777777" w:rsidR="00EE7CAA" w:rsidRDefault="00F7458D" w:rsidP="00EE7CAA">
      <w:pPr>
        <w:pStyle w:val="1Nadpis"/>
      </w:pPr>
      <w:bookmarkStart w:id="12" w:name="_Toc152538216"/>
      <w:r>
        <w:lastRenderedPageBreak/>
        <w:t>Riešenie s využitím paralelného algoritmu a</w:t>
      </w:r>
      <w:r w:rsidR="00337BEE">
        <w:t xml:space="preserve"> MPI</w:t>
      </w:r>
      <w:bookmarkEnd w:id="12"/>
    </w:p>
    <w:p w14:paraId="2B8A6CDE" w14:textId="77777777" w:rsidR="00EE7CAA" w:rsidRDefault="00EE7CAA" w:rsidP="00EE7CAA">
      <w:r>
        <w:t>Sem vložte minimálny úvod , stačí dva až tri riadky aby medzi nadpismi bol vložený text.</w:t>
      </w:r>
    </w:p>
    <w:p w14:paraId="787F3F6F" w14:textId="77777777" w:rsidR="00EE7CAA" w:rsidRPr="00EE7CAA" w:rsidRDefault="00EE7CAA" w:rsidP="00EE7CAA"/>
    <w:p w14:paraId="44B18DC5" w14:textId="77777777" w:rsidR="00EE7CAA" w:rsidRDefault="00EE7CAA" w:rsidP="00EE7CAA">
      <w:pPr>
        <w:pStyle w:val="2Nadpis"/>
      </w:pPr>
      <w:bookmarkStart w:id="13" w:name="_Toc152538217"/>
      <w:r>
        <w:t>Algoritmus navrhnutého riešenia</w:t>
      </w:r>
      <w:bookmarkEnd w:id="13"/>
    </w:p>
    <w:p w14:paraId="6A988F90" w14:textId="77777777" w:rsidR="00EE7CAA" w:rsidRDefault="00EE7CAA" w:rsidP="00A30FA9">
      <w:pPr>
        <w:jc w:val="both"/>
      </w:pPr>
      <w:r>
        <w:t>Popíšte vami navrhnuté riešenie v podobe paralelného algoritmu a rámcovo jeho riešenie v jazyku C s využitím MPI.</w:t>
      </w:r>
    </w:p>
    <w:p w14:paraId="79C86EB6" w14:textId="77777777" w:rsidR="00EE7CAA" w:rsidRPr="00EE7CAA" w:rsidRDefault="00EE7CAA" w:rsidP="00EE7CAA"/>
    <w:p w14:paraId="194C2F6F" w14:textId="77777777" w:rsidR="00EE7CAA" w:rsidRDefault="00EE7CAA" w:rsidP="00EE7CAA">
      <w:pPr>
        <w:pStyle w:val="2Nadpis"/>
      </w:pPr>
      <w:bookmarkStart w:id="14" w:name="_Toc152538218"/>
      <w:r>
        <w:t>Dekompozícia problému a dát</w:t>
      </w:r>
      <w:bookmarkEnd w:id="14"/>
    </w:p>
    <w:p w14:paraId="1AC47DC8" w14:textId="77777777" w:rsidR="00EE7CAA" w:rsidRDefault="00EE7CAA" w:rsidP="00F71E98">
      <w:pPr>
        <w:jc w:val="both"/>
      </w:pPr>
      <w:r>
        <w:t xml:space="preserve">Popíšte, ako ste dekomponovali problém na </w:t>
      </w:r>
      <w:proofErr w:type="spellStart"/>
      <w:r>
        <w:t>podproblémy</w:t>
      </w:r>
      <w:proofErr w:type="spellEnd"/>
      <w:r>
        <w:t>, aby bolo možné navrhnúť paralelný algoritmus, aký typ paralelizmu bol použitý</w:t>
      </w:r>
      <w:r w:rsidR="00F71E98">
        <w:t xml:space="preserve"> a ako boli využité funkcie MPI</w:t>
      </w:r>
      <w:r>
        <w:t>.</w:t>
      </w:r>
    </w:p>
    <w:p w14:paraId="7F1A2DEE" w14:textId="77777777" w:rsidR="00EE7CAA" w:rsidRPr="00EE7CAA" w:rsidRDefault="00EE7CAA" w:rsidP="00EE7CAA">
      <w:r>
        <w:t xml:space="preserve"> </w:t>
      </w:r>
    </w:p>
    <w:p w14:paraId="2A610038" w14:textId="77777777" w:rsidR="00EE7CAA" w:rsidRDefault="00EE7CAA" w:rsidP="00EE7CAA">
      <w:pPr>
        <w:pStyle w:val="2Nadpis"/>
      </w:pPr>
      <w:bookmarkStart w:id="15" w:name="_Toc152538219"/>
      <w:r>
        <w:t>Časová a pamäťová zložitosť navrhnutého riešenia</w:t>
      </w:r>
      <w:bookmarkEnd w:id="15"/>
    </w:p>
    <w:p w14:paraId="66522874" w14:textId="77777777" w:rsidR="00EE7CAA" w:rsidRDefault="00EE7CAA" w:rsidP="00EE7CAA">
      <w:pPr>
        <w:jc w:val="both"/>
      </w:pPr>
      <w:r>
        <w:t>Popíšte časovú a pamäťovú zložitosť vami navrhnutého riešenia, popíšte, aké parametre mal počítač, na ktorom bolo realizované testovanie a namerané časy vykonávania programu (urobte 12 meraní, z ktorých vylúčite najkratší a najdlhší čas realizácie programu a urobte priemer 10 zostávajúcich časov). Výsledky meraní uveďte vo forme tabuľky a grafu. Urobte pritom merania pri využití rôzneho počtu procesných elementov, pričom uveďte graf, pri ktorom na ose x bude uvedený počet použitých procesných elementov a na ose y nameraný čas vykonávania programu.</w:t>
      </w:r>
    </w:p>
    <w:p w14:paraId="78E6C83F" w14:textId="77777777" w:rsidR="00EE7CAA" w:rsidRPr="00EE7CAA" w:rsidRDefault="00EE7CAA" w:rsidP="00EE7CAA"/>
    <w:p w14:paraId="489D1E7C" w14:textId="77777777" w:rsidR="00EE7CAA" w:rsidRDefault="00EE7CAA" w:rsidP="00EE7CAA">
      <w:pPr>
        <w:pStyle w:val="2Nadpis"/>
      </w:pPr>
      <w:bookmarkStart w:id="16" w:name="_Toc152538220"/>
      <w:r>
        <w:t>Záver</w:t>
      </w:r>
      <w:bookmarkEnd w:id="16"/>
    </w:p>
    <w:p w14:paraId="4EA74FCA" w14:textId="77777777" w:rsidR="00EE7CAA" w:rsidRPr="00337BEE" w:rsidRDefault="00EE7CAA" w:rsidP="00EE7CAA">
      <w:r>
        <w:t>Zhodnoťte dosiahnuté riešenie.</w:t>
      </w:r>
    </w:p>
    <w:p w14:paraId="03ACE2EF" w14:textId="77777777" w:rsidR="00EE7CAA" w:rsidRPr="00EE7CAA" w:rsidRDefault="00EE7CAA" w:rsidP="00EE7CAA"/>
    <w:p w14:paraId="1A8AA98B" w14:textId="77777777" w:rsidR="00337BEE" w:rsidRDefault="00337BEE" w:rsidP="00337BEE">
      <w:pPr>
        <w:pStyle w:val="1Nadpis"/>
      </w:pPr>
      <w:bookmarkStart w:id="17" w:name="_Toc152538221"/>
      <w:r>
        <w:lastRenderedPageBreak/>
        <w:t>Záver</w:t>
      </w:r>
      <w:bookmarkEnd w:id="17"/>
    </w:p>
    <w:p w14:paraId="5496EE3F" w14:textId="77777777" w:rsidR="00337BEE" w:rsidRDefault="00EE7CAA" w:rsidP="00F20F6C">
      <w:pPr>
        <w:jc w:val="both"/>
      </w:pPr>
      <w:r>
        <w:t>Sem uveďte celkový záver</w:t>
      </w:r>
      <w:r w:rsidR="00F71E98">
        <w:t>,</w:t>
      </w:r>
      <w:r>
        <w:t xml:space="preserve"> v ktorom zhodnotíte aká najlepšia časová a pamäťová zložitosť bola dosiahnutá</w:t>
      </w:r>
      <w:r w:rsidR="00F71E98">
        <w:t>, ktorým riešením, aká časť zadania bola úspeš</w:t>
      </w:r>
      <w:r>
        <w:t>ne realizovaná a aká časť zadania nebola úspešne realizovaná.</w:t>
      </w:r>
    </w:p>
    <w:p w14:paraId="3D3EBBEE" w14:textId="77777777" w:rsidR="00EE7CAA" w:rsidRDefault="00EE7CAA" w:rsidP="00F20F6C">
      <w:pPr>
        <w:jc w:val="both"/>
      </w:pPr>
    </w:p>
    <w:p w14:paraId="2ABC7985" w14:textId="77777777" w:rsidR="00EE7CAA" w:rsidRPr="00C02BEF" w:rsidRDefault="00EE7CAA" w:rsidP="00F20F6C">
      <w:pPr>
        <w:jc w:val="both"/>
        <w:rPr>
          <w:i/>
        </w:rPr>
      </w:pPr>
      <w:r w:rsidRPr="00C02BEF">
        <w:rPr>
          <w:i/>
        </w:rPr>
        <w:t>Nasle</w:t>
      </w:r>
      <w:r w:rsidR="00113A85" w:rsidRPr="00C02BEF">
        <w:rPr>
          <w:i/>
        </w:rPr>
        <w:t>d</w:t>
      </w:r>
      <w:r w:rsidRPr="00C02BEF">
        <w:rPr>
          <w:i/>
        </w:rPr>
        <w:t>uje</w:t>
      </w:r>
      <w:r w:rsidR="00C02BEF" w:rsidRPr="00C02BEF">
        <w:rPr>
          <w:i/>
        </w:rPr>
        <w:t xml:space="preserve"> príklad uvedenia</w:t>
      </w:r>
      <w:r w:rsidRPr="00C02BEF">
        <w:rPr>
          <w:i/>
        </w:rPr>
        <w:t xml:space="preserve"> popisu obrázka a tabuľky, aby bolo  možné zabezpečiť automatické generovanie zoznamu obrázkov a tabuliek, vo finálnej verzii </w:t>
      </w:r>
      <w:r w:rsidR="00113A85" w:rsidRPr="00C02BEF">
        <w:rPr>
          <w:i/>
        </w:rPr>
        <w:t>dokumentácie zadania túto časť zmažte.</w:t>
      </w:r>
    </w:p>
    <w:p w14:paraId="1B8EB7EA" w14:textId="77777777" w:rsidR="00337BEE" w:rsidRPr="00186E71" w:rsidRDefault="00337BEE" w:rsidP="00337BEE">
      <w:pPr>
        <w:jc w:val="center"/>
      </w:pPr>
      <w:r w:rsidRPr="00186E71">
        <w:rPr>
          <w:noProof/>
          <w:lang w:eastAsia="sk-SK"/>
        </w:rPr>
        <w:drawing>
          <wp:inline distT="0" distB="0" distL="0" distR="0" wp14:anchorId="0A5ED3C2" wp14:editId="72EE65D5">
            <wp:extent cx="4068790" cy="2664000"/>
            <wp:effectExtent l="0" t="0" r="8255" b="317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90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4241" w14:textId="77777777" w:rsidR="00337BEE" w:rsidRPr="00186E71" w:rsidRDefault="00337BEE" w:rsidP="00337BEE">
      <w:pPr>
        <w:pStyle w:val="Popis"/>
      </w:pPr>
      <w:bookmarkStart w:id="18" w:name="_Toc152536255"/>
      <w:r w:rsidRPr="00186E71"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186E71">
        <w:t xml:space="preserve"> Vkladanie popisu pre obrázok</w:t>
      </w:r>
      <w:bookmarkEnd w:id="18"/>
    </w:p>
    <w:p w14:paraId="1C24A4F0" w14:textId="77777777" w:rsidR="00337BEE" w:rsidRPr="00186E71" w:rsidRDefault="00337BEE" w:rsidP="00337BEE">
      <w:pPr>
        <w:jc w:val="center"/>
      </w:pPr>
      <w:bookmarkStart w:id="19" w:name="_Toc152536256"/>
      <w:r w:rsidRPr="00186E71"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186E71">
        <w:t xml:space="preserve"> Štatistické zhodnotenie percenta zhody za rok 2013</w:t>
      </w:r>
      <w:bookmarkEnd w:id="19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52"/>
        <w:gridCol w:w="313"/>
        <w:gridCol w:w="350"/>
        <w:gridCol w:w="253"/>
        <w:gridCol w:w="314"/>
        <w:gridCol w:w="351"/>
        <w:gridCol w:w="253"/>
        <w:gridCol w:w="314"/>
        <w:gridCol w:w="351"/>
        <w:gridCol w:w="253"/>
        <w:gridCol w:w="314"/>
        <w:gridCol w:w="351"/>
        <w:gridCol w:w="237"/>
        <w:gridCol w:w="314"/>
        <w:gridCol w:w="349"/>
        <w:gridCol w:w="253"/>
        <w:gridCol w:w="314"/>
        <w:gridCol w:w="351"/>
        <w:gridCol w:w="253"/>
        <w:gridCol w:w="314"/>
        <w:gridCol w:w="351"/>
        <w:gridCol w:w="237"/>
        <w:gridCol w:w="314"/>
        <w:gridCol w:w="349"/>
        <w:gridCol w:w="237"/>
        <w:gridCol w:w="314"/>
        <w:gridCol w:w="344"/>
      </w:tblGrid>
      <w:tr w:rsidR="00337BEE" w:rsidRPr="00186E71" w14:paraId="186E3580" w14:textId="77777777" w:rsidTr="00EE7CAA"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44D83F3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% zhoda</w:t>
            </w:r>
          </w:p>
        </w:tc>
        <w:tc>
          <w:tcPr>
            <w:tcW w:w="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36FCF086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FBERG</w:t>
            </w:r>
          </w:p>
        </w:tc>
        <w:tc>
          <w:tcPr>
            <w:tcW w:w="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20A42796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HF</w:t>
            </w:r>
          </w:p>
        </w:tc>
        <w:tc>
          <w:tcPr>
            <w:tcW w:w="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548F765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SJF</w:t>
            </w:r>
          </w:p>
        </w:tc>
        <w:tc>
          <w:tcPr>
            <w:tcW w:w="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1EBBC11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FEI</w:t>
            </w:r>
          </w:p>
        </w:tc>
        <w:tc>
          <w:tcPr>
            <w:tcW w:w="5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23EAA4B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SVF</w:t>
            </w:r>
          </w:p>
        </w:tc>
        <w:tc>
          <w:tcPr>
            <w:tcW w:w="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7BBE87E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FVT</w:t>
            </w:r>
          </w:p>
        </w:tc>
        <w:tc>
          <w:tcPr>
            <w:tcW w:w="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577181D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EKF</w:t>
            </w:r>
          </w:p>
        </w:tc>
        <w:tc>
          <w:tcPr>
            <w:tcW w:w="5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388DE60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FU</w:t>
            </w:r>
          </w:p>
        </w:tc>
        <w:tc>
          <w:tcPr>
            <w:tcW w:w="5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36BD54E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LF</w:t>
            </w:r>
          </w:p>
        </w:tc>
      </w:tr>
      <w:tr w:rsidR="00337BEE" w:rsidRPr="00186E71" w14:paraId="03A0262B" w14:textId="77777777" w:rsidTr="00EE7CAA">
        <w:tc>
          <w:tcPr>
            <w:tcW w:w="32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57072958" w14:textId="77777777" w:rsidR="00337BEE" w:rsidRPr="00186E71" w:rsidRDefault="00337BEE" w:rsidP="00EE7C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48C9F78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BC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0728BDE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ING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4108DBB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PHD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0BE1F52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BC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7687257F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ING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39B65FC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PHD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24859C8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BC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34D2C03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ING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142490F1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PHD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59D91F4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BC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7992BE3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ING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0D9722E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PHD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7A22243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BC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0AD47CA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ING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14BF7D9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PHD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11410E8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BC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07D70546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ING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5EF1F2B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PHD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02F86D36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BC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0F825C3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ING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1718EBF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PHD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32218434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BC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4AD9831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ING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158654F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PHD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5D76FC4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BC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38B9C4A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ING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49BA1AB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sk-SK"/>
              </w:rPr>
              <w:t>PHD</w:t>
            </w:r>
          </w:p>
        </w:tc>
      </w:tr>
      <w:tr w:rsidR="00337BEE" w:rsidRPr="00186E71" w14:paraId="54F5CBE7" w14:textId="77777777" w:rsidTr="00EE7CAA"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31E4F5DF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0 - 10%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B932F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281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E52E7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321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341A9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27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ECF5C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110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9D0AB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54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AFDB6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27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80D39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377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42F5A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359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D76D7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28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8F985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431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D341D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382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922DA6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23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EE10E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93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0B07FF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94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3E7D3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24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561D3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150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AC95D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168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FD0311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8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6B809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181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315AF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173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7A9A2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14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79AD41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39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F8740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27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88DD9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AA56B4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85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CD179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200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0F2B1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4</w:t>
            </w:r>
          </w:p>
        </w:tc>
      </w:tr>
      <w:tr w:rsidR="00337BEE" w:rsidRPr="00186E71" w14:paraId="0756C0E1" w14:textId="77777777" w:rsidTr="00EE7CAA"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749C4AF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11 - 20%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F59F3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55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EA73A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78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64742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5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C836B6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12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E7AF5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14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3EAAE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2EEA8F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37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E941D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72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8FE9C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07C61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17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46470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20A58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79FFE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35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5C44E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32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CBF3B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5163F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33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749BE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51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8E988F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7F680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24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C7030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19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CCE52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7F3A44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EB38A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E8C1A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5AB20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22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6BE9D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30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F5D0C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</w:tr>
      <w:tr w:rsidR="00337BEE" w:rsidRPr="00186E71" w14:paraId="143A75FE" w14:textId="77777777" w:rsidTr="00EE7CAA"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26322AC4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21 - 30%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F6F6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26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829AB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40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762A8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4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4A8B4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6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CD336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8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38BFE6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26874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21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1F764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24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098A0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01E76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6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17584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A33B71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2C442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16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40625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15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0A78D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CA3E3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19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C0F48F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72D71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B319BF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4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EFA6A6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4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D92EA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DFC2A4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3ADEB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7F548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DB439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7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BC012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20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85B34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</w:tr>
      <w:tr w:rsidR="00337BEE" w:rsidRPr="00186E71" w14:paraId="68E2BCCC" w14:textId="77777777" w:rsidTr="00EE7CAA"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21CD5FA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31 - 40%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DB3CF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10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BFC66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20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2A0C2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20B4E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C96E2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94367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F9908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7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2B429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9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A6A51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188EC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5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2ACC0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E0F61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4CAA64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6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318B5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10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BBF16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290A54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7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7E39C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13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7AFAC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F397A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0EE3E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4ABC5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28F74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A3412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0838C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773DF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917A3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13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09392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</w:tr>
      <w:tr w:rsidR="00337BEE" w:rsidRPr="00186E71" w14:paraId="62CC8783" w14:textId="77777777" w:rsidTr="00EE7CAA"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5D71D55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41 - 50%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11844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14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0B86D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10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3F7AE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5AE99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C0A93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27740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9ADF0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4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69CE2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168F21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7D9A1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8E1C0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D736E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62127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4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6B0AD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8BA92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E52F3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50EFA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05B22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8F7021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CDA18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BA24A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1C5956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9BDCB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6FDD6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8CD54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DF45CF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7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85EC71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</w:tr>
      <w:tr w:rsidR="00337BEE" w:rsidRPr="00186E71" w14:paraId="433294FB" w14:textId="77777777" w:rsidTr="00EE7CAA"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5B778BF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51 - 60%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41B211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58EB2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41FAC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3D91CF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0F87E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DE146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C222B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4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BB8CA4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0F6391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6B926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DC8CB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0F997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7EE7D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90B76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D9199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B7F65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72803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AE57B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67B9C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4E1CBF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B199F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6D472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4F0DD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D1DE5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4AD00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1A4C2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2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E8E1F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</w:tr>
      <w:tr w:rsidR="00337BEE" w:rsidRPr="00186E71" w14:paraId="7CB8231F" w14:textId="77777777" w:rsidTr="00EE7CAA"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 w:themeFillTint="99"/>
            <w:vAlign w:val="center"/>
            <w:hideMark/>
          </w:tcPr>
          <w:p w14:paraId="068A3482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61 - 70%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0D121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7C561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FFD13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0A773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8D187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F0FEC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6BC954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5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17609A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E1B98D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984C9C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3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BFD63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89B1C8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76092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4A835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9DC72B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EEB4A9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956A9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263F34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53716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32492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1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2CEA47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249DD4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C7A78E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73CEC0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CF5F43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865A11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3A1805" w14:textId="77777777" w:rsidR="00337BEE" w:rsidRPr="00186E71" w:rsidRDefault="00337BEE" w:rsidP="00EE7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</w:pPr>
            <w:r w:rsidRPr="00186E71">
              <w:rPr>
                <w:rFonts w:ascii="Times New Roman" w:eastAsia="Times New Roman" w:hAnsi="Times New Roman" w:cs="Times New Roman"/>
                <w:sz w:val="12"/>
                <w:szCs w:val="12"/>
                <w:lang w:eastAsia="sk-SK"/>
              </w:rPr>
              <w:t> </w:t>
            </w:r>
          </w:p>
        </w:tc>
      </w:tr>
    </w:tbl>
    <w:p w14:paraId="3F285C04" w14:textId="77777777" w:rsidR="00337BEE" w:rsidRPr="00186E71" w:rsidRDefault="00337BEE" w:rsidP="00337BEE"/>
    <w:sectPr w:rsidR="00337BEE" w:rsidRPr="00186E71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E2735" w14:textId="77777777" w:rsidR="000128A6" w:rsidRDefault="000128A6" w:rsidP="00DB0F9F">
      <w:pPr>
        <w:spacing w:after="0" w:line="240" w:lineRule="auto"/>
      </w:pPr>
      <w:r>
        <w:separator/>
      </w:r>
    </w:p>
  </w:endnote>
  <w:endnote w:type="continuationSeparator" w:id="0">
    <w:p w14:paraId="20988516" w14:textId="77777777" w:rsidR="000128A6" w:rsidRDefault="000128A6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92253"/>
      <w:docPartObj>
        <w:docPartGallery w:val="Page Numbers (Bottom of Page)"/>
        <w:docPartUnique/>
      </w:docPartObj>
    </w:sdtPr>
    <w:sdtContent>
      <w:p w14:paraId="46054767" w14:textId="77777777" w:rsidR="00EE7CAA" w:rsidRDefault="00EE7CAA">
        <w:pPr>
          <w:pStyle w:val="Pta"/>
          <w:jc w:val="center"/>
        </w:pPr>
        <w:r>
          <w:rPr>
            <w:noProof/>
            <w:lang w:eastAsia="sk-SK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5AE1972" wp14:editId="0312EB02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C05DA60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390D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18A83" w14:textId="77777777" w:rsidR="000128A6" w:rsidRDefault="000128A6" w:rsidP="00DB0F9F">
      <w:pPr>
        <w:spacing w:after="0" w:line="240" w:lineRule="auto"/>
      </w:pPr>
      <w:r>
        <w:separator/>
      </w:r>
    </w:p>
  </w:footnote>
  <w:footnote w:type="continuationSeparator" w:id="0">
    <w:p w14:paraId="3E72CFDA" w14:textId="77777777" w:rsidR="000128A6" w:rsidRDefault="000128A6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356" w14:textId="77777777" w:rsidR="00EE7CAA" w:rsidRDefault="00EE7CAA">
    <w:pPr>
      <w:pStyle w:val="Hlavika"/>
    </w:pPr>
    <w:r w:rsidRPr="00D17B02">
      <w:rPr>
        <w:noProof/>
        <w:highlight w:val="yellow"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4D8603" wp14:editId="171B1981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6F7C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rPr>
        <w:highlight w:val="yellow"/>
      </w:rPr>
      <w:t>FEI</w:t>
    </w:r>
    <w:r w:rsidRPr="00D17B02">
      <w:ptab w:relativeTo="margin" w:alignment="center" w:leader="none"/>
    </w:r>
    <w:r w:rsidRPr="00D17B02">
      <w:ptab w:relativeTo="margin" w:alignment="right" w:leader="none"/>
    </w:r>
    <w:r>
      <w:rPr>
        <w:highlight w:val="yellow"/>
      </w:rPr>
      <w:t>KPI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0032A"/>
    <w:multiLevelType w:val="hybridMultilevel"/>
    <w:tmpl w:val="EBFA75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107B0109"/>
    <w:multiLevelType w:val="hybridMultilevel"/>
    <w:tmpl w:val="FE92E5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573B2"/>
    <w:multiLevelType w:val="hybridMultilevel"/>
    <w:tmpl w:val="AD62381C"/>
    <w:lvl w:ilvl="0" w:tplc="9F285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C694B"/>
    <w:multiLevelType w:val="hybridMultilevel"/>
    <w:tmpl w:val="CA64ED7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00FE8"/>
    <w:multiLevelType w:val="hybridMultilevel"/>
    <w:tmpl w:val="457895C8"/>
    <w:lvl w:ilvl="0" w:tplc="9F285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D5532"/>
    <w:multiLevelType w:val="hybridMultilevel"/>
    <w:tmpl w:val="3C52A8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239663">
    <w:abstractNumId w:val="16"/>
  </w:num>
  <w:num w:numId="2" w16cid:durableId="301034360">
    <w:abstractNumId w:val="13"/>
  </w:num>
  <w:num w:numId="3" w16cid:durableId="478378480">
    <w:abstractNumId w:val="12"/>
  </w:num>
  <w:num w:numId="4" w16cid:durableId="1366518570">
    <w:abstractNumId w:val="17"/>
  </w:num>
  <w:num w:numId="5" w16cid:durableId="2107073815">
    <w:abstractNumId w:val="10"/>
  </w:num>
  <w:num w:numId="6" w16cid:durableId="1074353273">
    <w:abstractNumId w:val="7"/>
  </w:num>
  <w:num w:numId="7" w16cid:durableId="197739578">
    <w:abstractNumId w:val="2"/>
  </w:num>
  <w:num w:numId="8" w16cid:durableId="28142714">
    <w:abstractNumId w:val="8"/>
  </w:num>
  <w:num w:numId="9" w16cid:durableId="2042246525">
    <w:abstractNumId w:val="3"/>
  </w:num>
  <w:num w:numId="10" w16cid:durableId="179859226">
    <w:abstractNumId w:val="4"/>
  </w:num>
  <w:num w:numId="11" w16cid:durableId="721488288">
    <w:abstractNumId w:val="20"/>
  </w:num>
  <w:num w:numId="12" w16cid:durableId="870798438">
    <w:abstractNumId w:val="19"/>
  </w:num>
  <w:num w:numId="13" w16cid:durableId="822430467">
    <w:abstractNumId w:val="11"/>
  </w:num>
  <w:num w:numId="14" w16cid:durableId="1582056479">
    <w:abstractNumId w:val="22"/>
  </w:num>
  <w:num w:numId="15" w16cid:durableId="2112234766">
    <w:abstractNumId w:val="6"/>
  </w:num>
  <w:num w:numId="16" w16cid:durableId="812523338">
    <w:abstractNumId w:val="18"/>
  </w:num>
  <w:num w:numId="17" w16cid:durableId="262495792">
    <w:abstractNumId w:val="0"/>
  </w:num>
  <w:num w:numId="18" w16cid:durableId="270016358">
    <w:abstractNumId w:val="21"/>
  </w:num>
  <w:num w:numId="19" w16cid:durableId="341708774">
    <w:abstractNumId w:val="9"/>
  </w:num>
  <w:num w:numId="20" w16cid:durableId="209002154">
    <w:abstractNumId w:val="23"/>
  </w:num>
  <w:num w:numId="21" w16cid:durableId="866409904">
    <w:abstractNumId w:val="15"/>
  </w:num>
  <w:num w:numId="22" w16cid:durableId="130485696">
    <w:abstractNumId w:val="14"/>
  </w:num>
  <w:num w:numId="23" w16cid:durableId="851720863">
    <w:abstractNumId w:val="1"/>
  </w:num>
  <w:num w:numId="24" w16cid:durableId="122698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F6C"/>
    <w:rsid w:val="000128A6"/>
    <w:rsid w:val="000345FC"/>
    <w:rsid w:val="00042AA6"/>
    <w:rsid w:val="00054E4C"/>
    <w:rsid w:val="00077F00"/>
    <w:rsid w:val="00081091"/>
    <w:rsid w:val="00084EDD"/>
    <w:rsid w:val="000872F8"/>
    <w:rsid w:val="000A081A"/>
    <w:rsid w:val="000B7F14"/>
    <w:rsid w:val="00113301"/>
    <w:rsid w:val="00113A85"/>
    <w:rsid w:val="001408AD"/>
    <w:rsid w:val="00152D09"/>
    <w:rsid w:val="0015321A"/>
    <w:rsid w:val="001558A1"/>
    <w:rsid w:val="00165FBF"/>
    <w:rsid w:val="001717F7"/>
    <w:rsid w:val="001776DC"/>
    <w:rsid w:val="00186E71"/>
    <w:rsid w:val="001A3BD5"/>
    <w:rsid w:val="001C220F"/>
    <w:rsid w:val="001D3477"/>
    <w:rsid w:val="001D3B49"/>
    <w:rsid w:val="001F79A8"/>
    <w:rsid w:val="00270640"/>
    <w:rsid w:val="002761D0"/>
    <w:rsid w:val="00280DCA"/>
    <w:rsid w:val="00281A87"/>
    <w:rsid w:val="002D17A3"/>
    <w:rsid w:val="002F3714"/>
    <w:rsid w:val="0030444E"/>
    <w:rsid w:val="003109AC"/>
    <w:rsid w:val="00337BEE"/>
    <w:rsid w:val="00340C35"/>
    <w:rsid w:val="00354BBD"/>
    <w:rsid w:val="00360FEC"/>
    <w:rsid w:val="0036150B"/>
    <w:rsid w:val="00395737"/>
    <w:rsid w:val="003B4B8E"/>
    <w:rsid w:val="003D7B21"/>
    <w:rsid w:val="003E13DF"/>
    <w:rsid w:val="003E1412"/>
    <w:rsid w:val="00404BB3"/>
    <w:rsid w:val="004066F5"/>
    <w:rsid w:val="00440654"/>
    <w:rsid w:val="0045007E"/>
    <w:rsid w:val="004606E6"/>
    <w:rsid w:val="004716CF"/>
    <w:rsid w:val="0049439D"/>
    <w:rsid w:val="004955F1"/>
    <w:rsid w:val="004A7C73"/>
    <w:rsid w:val="004E7B04"/>
    <w:rsid w:val="004F5B01"/>
    <w:rsid w:val="00500FD3"/>
    <w:rsid w:val="00502D2B"/>
    <w:rsid w:val="005206AD"/>
    <w:rsid w:val="00530C59"/>
    <w:rsid w:val="00533774"/>
    <w:rsid w:val="00535C26"/>
    <w:rsid w:val="00547AD4"/>
    <w:rsid w:val="00554BAD"/>
    <w:rsid w:val="00571686"/>
    <w:rsid w:val="005812F6"/>
    <w:rsid w:val="00597CAF"/>
    <w:rsid w:val="005A2A3B"/>
    <w:rsid w:val="005C7E2C"/>
    <w:rsid w:val="0061390D"/>
    <w:rsid w:val="0063548C"/>
    <w:rsid w:val="00671971"/>
    <w:rsid w:val="00682F96"/>
    <w:rsid w:val="0069118B"/>
    <w:rsid w:val="0069647C"/>
    <w:rsid w:val="006A2F8A"/>
    <w:rsid w:val="006B70EF"/>
    <w:rsid w:val="006C5E59"/>
    <w:rsid w:val="006C60E9"/>
    <w:rsid w:val="006D33E6"/>
    <w:rsid w:val="00700D18"/>
    <w:rsid w:val="007600E7"/>
    <w:rsid w:val="007613A2"/>
    <w:rsid w:val="00764113"/>
    <w:rsid w:val="00770925"/>
    <w:rsid w:val="0077204C"/>
    <w:rsid w:val="0077530D"/>
    <w:rsid w:val="007D57F5"/>
    <w:rsid w:val="007F2BB8"/>
    <w:rsid w:val="007F647A"/>
    <w:rsid w:val="008023F8"/>
    <w:rsid w:val="00802A19"/>
    <w:rsid w:val="00823CCF"/>
    <w:rsid w:val="00857202"/>
    <w:rsid w:val="00866A36"/>
    <w:rsid w:val="00886638"/>
    <w:rsid w:val="008A6CE2"/>
    <w:rsid w:val="008B5299"/>
    <w:rsid w:val="008C5759"/>
    <w:rsid w:val="008C602C"/>
    <w:rsid w:val="008E02FF"/>
    <w:rsid w:val="008E123B"/>
    <w:rsid w:val="008E5B50"/>
    <w:rsid w:val="008F1ED2"/>
    <w:rsid w:val="00910AE0"/>
    <w:rsid w:val="00925D9A"/>
    <w:rsid w:val="0093153A"/>
    <w:rsid w:val="00936723"/>
    <w:rsid w:val="00941801"/>
    <w:rsid w:val="00955912"/>
    <w:rsid w:val="0097005B"/>
    <w:rsid w:val="00980C3D"/>
    <w:rsid w:val="009A49C3"/>
    <w:rsid w:val="00A3061D"/>
    <w:rsid w:val="00A30FA9"/>
    <w:rsid w:val="00A47984"/>
    <w:rsid w:val="00A56799"/>
    <w:rsid w:val="00A829D8"/>
    <w:rsid w:val="00A83B1F"/>
    <w:rsid w:val="00A90107"/>
    <w:rsid w:val="00AB4546"/>
    <w:rsid w:val="00B102B8"/>
    <w:rsid w:val="00B10708"/>
    <w:rsid w:val="00B122B1"/>
    <w:rsid w:val="00B13F89"/>
    <w:rsid w:val="00B22DBB"/>
    <w:rsid w:val="00B45252"/>
    <w:rsid w:val="00B751A7"/>
    <w:rsid w:val="00B9219E"/>
    <w:rsid w:val="00BC588C"/>
    <w:rsid w:val="00BD17A4"/>
    <w:rsid w:val="00BD6100"/>
    <w:rsid w:val="00C02BEF"/>
    <w:rsid w:val="00C27413"/>
    <w:rsid w:val="00C277C6"/>
    <w:rsid w:val="00C72506"/>
    <w:rsid w:val="00CC091E"/>
    <w:rsid w:val="00CD3D55"/>
    <w:rsid w:val="00CD78FC"/>
    <w:rsid w:val="00CE783C"/>
    <w:rsid w:val="00D17B02"/>
    <w:rsid w:val="00D5154B"/>
    <w:rsid w:val="00D56F46"/>
    <w:rsid w:val="00D7231B"/>
    <w:rsid w:val="00DB0F9F"/>
    <w:rsid w:val="00DE643B"/>
    <w:rsid w:val="00DF2E79"/>
    <w:rsid w:val="00E11003"/>
    <w:rsid w:val="00E141B9"/>
    <w:rsid w:val="00E15173"/>
    <w:rsid w:val="00E33026"/>
    <w:rsid w:val="00E75E60"/>
    <w:rsid w:val="00E80F3F"/>
    <w:rsid w:val="00E83447"/>
    <w:rsid w:val="00E867AE"/>
    <w:rsid w:val="00ED2A43"/>
    <w:rsid w:val="00EE0FB0"/>
    <w:rsid w:val="00EE7CAA"/>
    <w:rsid w:val="00F178F8"/>
    <w:rsid w:val="00F20F6C"/>
    <w:rsid w:val="00F54EEC"/>
    <w:rsid w:val="00F71E98"/>
    <w:rsid w:val="00F7458D"/>
    <w:rsid w:val="00F84800"/>
    <w:rsid w:val="00F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C9B87"/>
  <w15:chartTrackingRefBased/>
  <w15:docId w15:val="{E6A65B48-900D-494A-81F3-7BDB2CEF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17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.LAPTOP-TLLV1NFG\Downloads\&#352;abl&#243;na%20MS%20WORD%202023%20SK_1701638368989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CA07120-8227-4DF8-9A05-E66412E71FDE}">
  <we:reference id="wa104382008" version="1.1.0.1" store="sk-SK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2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3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4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5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1</b:RefOrder>
  </b:Source>
</b:Sources>
</file>

<file path=customXml/itemProps1.xml><?xml version="1.0" encoding="utf-8"?>
<ds:datastoreItem xmlns:ds="http://schemas.openxmlformats.org/officeDocument/2006/customXml" ds:itemID="{2392712A-28F8-4431-87A8-2173406E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Šablóna MS WORD 2023 SK_1701638368989.dotm</Template>
  <TotalTime>1542</TotalTime>
  <Pages>12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Timotej Sobota</cp:lastModifiedBy>
  <cp:revision>5</cp:revision>
  <cp:lastPrinted>2014-03-17T12:58:00Z</cp:lastPrinted>
  <dcterms:created xsi:type="dcterms:W3CDTF">2023-12-03T22:21:00Z</dcterms:created>
  <dcterms:modified xsi:type="dcterms:W3CDTF">2024-11-28T21:17:00Z</dcterms:modified>
</cp:coreProperties>
</file>